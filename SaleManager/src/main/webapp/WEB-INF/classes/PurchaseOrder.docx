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5928"/>
        <w:gridCol w:w="4008"/>
      </w:tblGrid>
      <w:tr w:rsidR="009C5836" w:rsidRPr="001E3C2E" w:rsidTr="00902CBD"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:rsidR="009C5836" w:rsidRPr="001E3C2E" w:rsidRDefault="00FC56A1" w:rsidP="008B50D8">
            <w:r w:rsidRPr="00FC56A1">
              <w:rPr>
                <w:noProof/>
              </w:rPr>
              <w:drawing>
                <wp:inline distT="0" distB="0" distL="0" distR="0">
                  <wp:extent cx="857250" cy="428625"/>
                  <wp:effectExtent l="0" t="0" r="0" b="9525"/>
                  <wp:docPr id="2" name="Picture 1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:rsidR="009C5836" w:rsidRDefault="002A4138" w:rsidP="00E27198">
            <w:pPr>
              <w:pStyle w:val="Heading1"/>
            </w:pPr>
            <w:r>
              <w:t>PURCHASE ORDER</w:t>
            </w:r>
            <w:bookmarkStart w:id="0" w:name="_GoBack"/>
            <w:bookmarkEnd w:id="0"/>
          </w:p>
        </w:tc>
      </w:tr>
      <w:tr w:rsidR="009C5836" w:rsidRPr="001E3C2E" w:rsidTr="00902CBD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alias w:val="Company"/>
              <w:tag w:val="Company&amp;od:xpath=x1"/>
              <w:id w:val="977203009"/>
              <w:placeholder>
                <w:docPart w:val="A472F61D69624410B32030677C6FDF29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:rsidR="009C5836" w:rsidRDefault="00902CBD" w:rsidP="009C5836">
                <w:pPr>
                  <w:pStyle w:val="Name"/>
                </w:pPr>
                <w:r>
                  <w:t>[Company Name]</w:t>
                </w:r>
              </w:p>
            </w:sdtContent>
          </w:sdt>
          <w:sdt>
            <w:sdtPr>
              <w:rPr>
                <w:noProof/>
              </w:rPr>
              <w:alias w:val="Slogan"/>
              <w:tag w:val="Slogan"/>
              <w:id w:val="977203020"/>
              <w:placeholder>
                <w:docPart w:val="93CFC55C63AC4F60A39B696414FA4B4E"/>
              </w:placeholder>
              <w:temporary/>
              <w:showingPlcHdr/>
            </w:sdtPr>
            <w:sdtEndPr/>
            <w:sdtContent>
              <w:p w:rsidR="009C5836" w:rsidRDefault="00902CBD" w:rsidP="00902CBD">
                <w:pPr>
                  <w:pStyle w:val="Slogan"/>
                  <w:rPr>
                    <w:noProof/>
                  </w:rPr>
                </w:pPr>
                <w:r>
                  <w:rPr>
                    <w:noProof/>
                  </w:rPr>
                  <w:t>[Company Slogan]</w:t>
                </w:r>
              </w:p>
            </w:sdtContent>
          </w:sdt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9C5836" w:rsidRPr="005A6D66" w:rsidRDefault="00DF7693" w:rsidP="001F416C">
            <w:pPr>
              <w:pStyle w:val="Amount"/>
            </w:pPr>
            <w:r>
              <w:t>INVOICE</w:t>
            </w:r>
            <w:r w:rsidR="00012C15">
              <w:t xml:space="preserve"> #</w:t>
            </w:r>
            <w:r w:rsidR="00936993">
              <w:t xml:space="preserve"> </w:t>
            </w:r>
            <w:r w:rsidR="002D665E">
              <w:t xml:space="preserve"> </w:t>
            </w:r>
            <w:r w:rsidR="0053113E" w:rsidRPr="004E3B0D">
              <w:rPr>
                <w:b/>
              </w:rPr>
              <w:t>=SID</w:t>
            </w:r>
            <w:r w:rsidR="00017A97">
              <w:t xml:space="preserve"> </w:t>
            </w:r>
          </w:p>
          <w:p w:rsidR="009C5836" w:rsidRDefault="009C5836" w:rsidP="0053113E">
            <w:pPr>
              <w:pStyle w:val="Amount"/>
            </w:pPr>
            <w:r w:rsidRPr="005A6D66">
              <w:t>Date</w:t>
            </w:r>
            <w:r w:rsidR="002D665E">
              <w:t xml:space="preserve">: </w:t>
            </w:r>
            <w:r w:rsidR="0053113E" w:rsidRPr="004E3B0D">
              <w:rPr>
                <w:b/>
              </w:rPr>
              <w:t>=DATE</w:t>
            </w:r>
          </w:p>
        </w:tc>
      </w:tr>
      <w:tr w:rsidR="007C7496" w:rsidRPr="001E3C2E" w:rsidTr="00902CBD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sdt>
            <w:sdtPr>
              <w:alias w:val="Address"/>
              <w:tag w:val="Address"/>
              <w:id w:val="955042285"/>
              <w:placeholder>
                <w:docPart w:val="A8FB20A66B894049A5CD8BE778C5E559"/>
              </w:placeholder>
              <w:temporary/>
              <w:showingPlcHdr/>
            </w:sdtPr>
            <w:sdtEndPr/>
            <w:sdtContent>
              <w:p w:rsidR="00902CBD" w:rsidRDefault="00902CBD" w:rsidP="00902CBD">
                <w:r>
                  <w:t>[Street Address, City, ST  ZIP Code]</w:t>
                </w:r>
              </w:p>
            </w:sdtContent>
          </w:sdt>
          <w:p w:rsidR="00902CBD" w:rsidRDefault="00902CBD" w:rsidP="00902CBD">
            <w:r w:rsidRPr="001E3C2E">
              <w:t xml:space="preserve">Phone </w:t>
            </w:r>
            <w:sdt>
              <w:sdtPr>
                <w:alias w:val="Phone"/>
                <w:tag w:val="Phone"/>
                <w:id w:val="955042312"/>
                <w:placeholder>
                  <w:docPart w:val="FFD45208B1824F6F8BCEC14F542EBF9A"/>
                </w:placeholder>
                <w:temporary/>
                <w:showingPlcHdr/>
              </w:sdtPr>
              <w:sdtEndPr/>
              <w:sdtContent>
                <w:r>
                  <w:t>[phone]</w:t>
                </w:r>
              </w:sdtContent>
            </w:sdt>
            <w:r>
              <w:t xml:space="preserve"> </w:t>
            </w:r>
            <w:r w:rsidRPr="001E3C2E">
              <w:t xml:space="preserve">Fax </w:t>
            </w:r>
            <w:sdt>
              <w:sdtPr>
                <w:alias w:val="Fax"/>
                <w:tag w:val="Fax"/>
                <w:id w:val="955042339"/>
                <w:placeholder>
                  <w:docPart w:val="2024F808A9634D4DA1622093F23C5BF9"/>
                </w:placeholder>
                <w:temporary/>
                <w:showingPlcHdr/>
              </w:sdtPr>
              <w:sdtEndPr/>
              <w:sdtContent>
                <w:r>
                  <w:t>[fax]</w:t>
                </w:r>
              </w:sdtContent>
            </w:sdt>
          </w:p>
          <w:sdt>
            <w:sdtPr>
              <w:alias w:val="Email"/>
              <w:tag w:val="Email"/>
              <w:id w:val="955042367"/>
              <w:placeholder>
                <w:docPart w:val="82A9273B22BB4879BC21BD9E2F93E1DB"/>
              </w:placeholder>
              <w:temporary/>
              <w:showingPlcHdr/>
            </w:sdtPr>
            <w:sdtEndPr/>
            <w:sdtContent>
              <w:p w:rsidR="00E27198" w:rsidRDefault="00902CBD" w:rsidP="00902CBD">
                <w:r>
                  <w:t>[email]</w:t>
                </w:r>
              </w:p>
            </w:sdtContent>
          </w:sdt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  <w:vAlign w:val="center"/>
          </w:tcPr>
          <w:p w:rsidR="007C7496" w:rsidRPr="005A6D66" w:rsidRDefault="007C7496" w:rsidP="00A4752F"/>
        </w:tc>
      </w:tr>
    </w:tbl>
    <w:p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827"/>
        <w:gridCol w:w="5232"/>
        <w:gridCol w:w="556"/>
        <w:gridCol w:w="3321"/>
      </w:tblGrid>
      <w:tr w:rsidR="00012C15" w:rsidRPr="001E3C2E" w:rsidTr="00902CBD">
        <w:trPr>
          <w:trHeight w:val="1184"/>
        </w:trPr>
        <w:tc>
          <w:tcPr>
            <w:tcW w:w="450" w:type="dxa"/>
          </w:tcPr>
          <w:p w:rsidR="00703C78" w:rsidRPr="001E3C2E" w:rsidRDefault="001C6C74" w:rsidP="00703C78">
            <w:pPr>
              <w:pStyle w:val="Heading2"/>
            </w:pPr>
            <w:r>
              <w:t>vENDOR</w:t>
            </w:r>
          </w:p>
        </w:tc>
        <w:tc>
          <w:tcPr>
            <w:tcW w:w="5569" w:type="dxa"/>
          </w:tcPr>
          <w:p w:rsidR="00902CBD" w:rsidRPr="001E3C2E" w:rsidRDefault="00356DA7" w:rsidP="00902CBD">
            <w:r w:rsidRPr="00356DA7">
              <w:t>=Contact Name</w:t>
            </w:r>
          </w:p>
          <w:sdt>
            <w:sdtPr>
              <w:alias w:val="Company"/>
              <w:tag w:val="Company"/>
              <w:id w:val="955042421"/>
              <w:placeholder>
                <w:docPart w:val="772ACAC9CF334956B078D282681F148B"/>
              </w:placeholder>
              <w:temporary/>
              <w:showingPlcHdr/>
            </w:sdtPr>
            <w:sdtEndPr/>
            <w:sdtContent>
              <w:p w:rsidR="00902CBD" w:rsidRPr="001E3C2E" w:rsidRDefault="00902CBD" w:rsidP="00902CBD">
                <w:r>
                  <w:t>[Company Name]</w:t>
                </w:r>
              </w:p>
            </w:sdtContent>
          </w:sdt>
          <w:sdt>
            <w:sdtPr>
              <w:alias w:val="Address"/>
              <w:tag w:val="Address"/>
              <w:id w:val="955042448"/>
              <w:placeholder>
                <w:docPart w:val="6B73FC70FB88457CBFE7C8EA1BA669EB"/>
              </w:placeholder>
              <w:temporary/>
              <w:showingPlcHdr/>
            </w:sdtPr>
            <w:sdtEndPr/>
            <w:sdtContent>
              <w:p w:rsidR="00902CBD" w:rsidRDefault="00902CBD" w:rsidP="00902CBD">
                <w:r>
                  <w:t>[Street Address]</w:t>
                </w:r>
              </w:p>
            </w:sdtContent>
          </w:sdt>
          <w:sdt>
            <w:sdtPr>
              <w:alias w:val="City, ST  ZIP Code"/>
              <w:tag w:val="City, ST  ZIP Code"/>
              <w:id w:val="955042475"/>
              <w:placeholder>
                <w:docPart w:val="79E6126998C44E73BF0FDFF05914BCDE"/>
              </w:placeholder>
              <w:temporary/>
              <w:showingPlcHdr/>
            </w:sdtPr>
            <w:sdtEndPr/>
            <w:sdtContent>
              <w:p w:rsidR="00902CBD" w:rsidRPr="001E3C2E" w:rsidRDefault="00902CBD" w:rsidP="00902CBD">
                <w:r>
                  <w:t>[City, ST  ZIP Code]</w:t>
                </w:r>
              </w:p>
            </w:sdtContent>
          </w:sdt>
          <w:sdt>
            <w:sdtPr>
              <w:alias w:val="Phone"/>
              <w:tag w:val="Phone"/>
              <w:id w:val="955042502"/>
              <w:placeholder>
                <w:docPart w:val="ACFD254B5CBD484D8242B18F2F641416"/>
              </w:placeholder>
              <w:temporary/>
              <w:showingPlcHdr/>
            </w:sdtPr>
            <w:sdtEndPr/>
            <w:sdtContent>
              <w:p w:rsidR="00902CBD" w:rsidRDefault="00902CBD" w:rsidP="00902CBD">
                <w:r>
                  <w:t>[phone]</w:t>
                </w:r>
              </w:p>
            </w:sdtContent>
          </w:sdt>
          <w:p w:rsidR="008B549F" w:rsidRPr="001E3C2E" w:rsidRDefault="00902CBD" w:rsidP="00902CBD">
            <w:r>
              <w:t xml:space="preserve">Customer ID </w:t>
            </w:r>
            <w:sdt>
              <w:sdtPr>
                <w:alias w:val="No."/>
                <w:tag w:val="No."/>
                <w:id w:val="955042529"/>
                <w:placeholder>
                  <w:docPart w:val="1504E27A4ADB4D7298CB853EB7CF36E3"/>
                </w:placeholder>
                <w:temporary/>
                <w:showingPlcHdr/>
              </w:sdtPr>
              <w:sdtEndPr/>
              <w:sdtContent>
                <w:r>
                  <w:t>[No.]</w:t>
                </w:r>
              </w:sdtContent>
            </w:sdt>
          </w:p>
        </w:tc>
        <w:tc>
          <w:tcPr>
            <w:tcW w:w="556" w:type="dxa"/>
          </w:tcPr>
          <w:p w:rsidR="00703C78" w:rsidRPr="006C6182" w:rsidRDefault="00DF7693" w:rsidP="00FC56A1">
            <w:pPr>
              <w:pStyle w:val="Heading2"/>
            </w:pPr>
            <w:r>
              <w:t>SHIP TO</w:t>
            </w:r>
          </w:p>
        </w:tc>
        <w:tc>
          <w:tcPr>
            <w:tcW w:w="3505" w:type="dxa"/>
          </w:tcPr>
          <w:p w:rsidR="00902CBD" w:rsidRPr="001E3C2E" w:rsidRDefault="000D7C5B" w:rsidP="00902CBD">
            <w:r w:rsidRPr="000D7C5B">
              <w:t>=Contact Name</w:t>
            </w:r>
          </w:p>
          <w:sdt>
            <w:sdtPr>
              <w:alias w:val="Company"/>
              <w:tag w:val="Company"/>
              <w:id w:val="977203104"/>
              <w:placeholder>
                <w:docPart w:val="AC928C4FC237477FB3F8C6C2902EB045"/>
              </w:placeholder>
              <w:temporary/>
              <w:showingPlcHdr/>
            </w:sdtPr>
            <w:sdtEndPr/>
            <w:sdtContent>
              <w:p w:rsidR="00902CBD" w:rsidRPr="001E3C2E" w:rsidRDefault="00902CBD" w:rsidP="00902CBD">
                <w:r>
                  <w:t>[Company Name]</w:t>
                </w:r>
              </w:p>
            </w:sdtContent>
          </w:sdt>
          <w:sdt>
            <w:sdtPr>
              <w:alias w:val="Address"/>
              <w:tag w:val="Address"/>
              <w:id w:val="977203105"/>
              <w:placeholder>
                <w:docPart w:val="AF855D60B04343B3A21771B1C417C909"/>
              </w:placeholder>
              <w:temporary/>
              <w:showingPlcHdr/>
            </w:sdtPr>
            <w:sdtEndPr/>
            <w:sdtContent>
              <w:p w:rsidR="00902CBD" w:rsidRDefault="00902CBD" w:rsidP="00902CBD">
                <w:r>
                  <w:t>[Street Address]</w:t>
                </w:r>
              </w:p>
            </w:sdtContent>
          </w:sdt>
          <w:sdt>
            <w:sdtPr>
              <w:alias w:val="City, ST  ZIP Code"/>
              <w:tag w:val="City, ST  ZIP Code"/>
              <w:id w:val="977203106"/>
              <w:placeholder>
                <w:docPart w:val="05352E206BE449F09732F6190FF1835A"/>
              </w:placeholder>
              <w:temporary/>
              <w:showingPlcHdr/>
            </w:sdtPr>
            <w:sdtEndPr/>
            <w:sdtContent>
              <w:p w:rsidR="00902CBD" w:rsidRPr="001E3C2E" w:rsidRDefault="00902CBD" w:rsidP="00902CBD">
                <w:r>
                  <w:t>[City, ST  ZIP Code]</w:t>
                </w:r>
              </w:p>
            </w:sdtContent>
          </w:sdt>
          <w:sdt>
            <w:sdtPr>
              <w:alias w:val="Phone"/>
              <w:tag w:val="Phone"/>
              <w:id w:val="977203107"/>
              <w:placeholder>
                <w:docPart w:val="15330BD6B3C04E598D6E8646FD9664C7"/>
              </w:placeholder>
              <w:temporary/>
              <w:showingPlcHdr/>
            </w:sdtPr>
            <w:sdtEndPr/>
            <w:sdtContent>
              <w:p w:rsidR="00902CBD" w:rsidRDefault="00902CBD" w:rsidP="00902CBD">
                <w:r>
                  <w:t>[phone]</w:t>
                </w:r>
              </w:p>
            </w:sdtContent>
          </w:sdt>
          <w:p w:rsidR="00703C78" w:rsidRPr="001E3C2E" w:rsidRDefault="00902CBD" w:rsidP="00902CBD">
            <w:r>
              <w:t xml:space="preserve">Customer ID </w:t>
            </w:r>
            <w:sdt>
              <w:sdtPr>
                <w:alias w:val="No."/>
                <w:tag w:val="No."/>
                <w:id w:val="977203108"/>
                <w:placeholder>
                  <w:docPart w:val="A88FB0379A92456F8EDF7914754F117D"/>
                </w:placeholder>
                <w:temporary/>
                <w:showingPlcHdr/>
              </w:sdtPr>
              <w:sdtEndPr/>
              <w:sdtContent>
                <w:r>
                  <w:t>[No.]</w:t>
                </w:r>
              </w:sdtContent>
            </w:sdt>
          </w:p>
        </w:tc>
      </w:tr>
    </w:tbl>
    <w:p w:rsidR="008A3C48" w:rsidRDefault="008A3C48"/>
    <w:tbl>
      <w:tblPr>
        <w:tblW w:w="5000" w:type="pct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3309"/>
        <w:gridCol w:w="3308"/>
        <w:gridCol w:w="3309"/>
      </w:tblGrid>
      <w:tr w:rsidR="001C6C74" w:rsidRPr="001E3C2E" w:rsidTr="001C6C74">
        <w:trPr>
          <w:cantSplit/>
          <w:trHeight w:val="288"/>
        </w:trPr>
        <w:tc>
          <w:tcPr>
            <w:tcW w:w="3309" w:type="dxa"/>
            <w:tcBorders>
              <w:top w:val="single" w:sz="12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1C6C74" w:rsidRPr="001E3C2E" w:rsidRDefault="001C6C74" w:rsidP="00700296">
            <w:pPr>
              <w:pStyle w:val="ColumnHeadings"/>
            </w:pPr>
            <w:r>
              <w:t>SHIPPING METHOD</w:t>
            </w:r>
          </w:p>
        </w:tc>
        <w:tc>
          <w:tcPr>
            <w:tcW w:w="3308" w:type="dxa"/>
            <w:tcBorders>
              <w:top w:val="single" w:sz="12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1C6C74" w:rsidRPr="001E3C2E" w:rsidRDefault="001C6C74" w:rsidP="00700296">
            <w:pPr>
              <w:pStyle w:val="ColumnHeadings"/>
            </w:pPr>
            <w:r>
              <w:t>SHIPPING TERMS</w:t>
            </w:r>
          </w:p>
        </w:tc>
        <w:tc>
          <w:tcPr>
            <w:tcW w:w="3309" w:type="dxa"/>
            <w:tcBorders>
              <w:top w:val="single" w:sz="12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1C6C74" w:rsidRPr="001E3C2E" w:rsidRDefault="001C6C74" w:rsidP="00700296">
            <w:pPr>
              <w:pStyle w:val="ColumnHeadings"/>
            </w:pPr>
            <w:r>
              <w:t>DELIVERY DATE</w:t>
            </w:r>
          </w:p>
        </w:tc>
      </w:tr>
      <w:tr w:rsidR="001C6C74" w:rsidRPr="001E3C2E" w:rsidTr="001C6C74">
        <w:trPr>
          <w:cantSplit/>
          <w:trHeight w:val="288"/>
        </w:trPr>
        <w:tc>
          <w:tcPr>
            <w:tcW w:w="3309" w:type="dxa"/>
            <w:shd w:val="clear" w:color="auto" w:fill="auto"/>
            <w:vAlign w:val="center"/>
          </w:tcPr>
          <w:p w:rsidR="001C6C74" w:rsidRPr="00CB478D" w:rsidRDefault="001C6C74" w:rsidP="00700296">
            <w:pPr>
              <w:pStyle w:val="Centered"/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1C6C74" w:rsidRPr="00CB478D" w:rsidRDefault="001C6C74" w:rsidP="00700296">
            <w:pPr>
              <w:pStyle w:val="Centered"/>
            </w:pPr>
          </w:p>
        </w:tc>
        <w:tc>
          <w:tcPr>
            <w:tcW w:w="3309" w:type="dxa"/>
            <w:shd w:val="clear" w:color="auto" w:fill="auto"/>
            <w:vAlign w:val="center"/>
          </w:tcPr>
          <w:p w:rsidR="001C6C74" w:rsidRPr="00CB478D" w:rsidRDefault="001C6C74" w:rsidP="00700296">
            <w:pPr>
              <w:pStyle w:val="Centered"/>
            </w:pPr>
          </w:p>
        </w:tc>
      </w:tr>
    </w:tbl>
    <w:p w:rsidR="009C5836" w:rsidRPr="001E3C2E" w:rsidRDefault="009C5836" w:rsidP="00897D19"/>
    <w:tbl>
      <w:tblPr>
        <w:tblW w:w="5021" w:type="pct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51"/>
        <w:gridCol w:w="3815"/>
        <w:gridCol w:w="1259"/>
        <w:gridCol w:w="1133"/>
        <w:gridCol w:w="1211"/>
        <w:gridCol w:w="1504"/>
      </w:tblGrid>
      <w:tr w:rsidR="00632C94" w:rsidRPr="001E3C2E" w:rsidTr="001C6C74">
        <w:trPr>
          <w:cantSplit/>
          <w:trHeight w:val="288"/>
        </w:trPr>
        <w:tc>
          <w:tcPr>
            <w:tcW w:w="1051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205DD6" w:rsidRPr="001E3C2E" w:rsidRDefault="00205DD6" w:rsidP="00723603">
            <w:pPr>
              <w:pStyle w:val="ColumnHeadings"/>
            </w:pPr>
            <w:r>
              <w:t>qty</w:t>
            </w:r>
          </w:p>
        </w:tc>
        <w:tc>
          <w:tcPr>
            <w:tcW w:w="3813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205DD6" w:rsidRPr="001E3C2E" w:rsidRDefault="00205DD6" w:rsidP="00723603">
            <w:pPr>
              <w:pStyle w:val="ColumnHeadings"/>
            </w:pPr>
            <w:r>
              <w:t>item #</w:t>
            </w:r>
          </w:p>
        </w:tc>
        <w:tc>
          <w:tcPr>
            <w:tcW w:w="1258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205DD6" w:rsidRPr="001E3C2E" w:rsidRDefault="00205DD6" w:rsidP="00723603">
            <w:pPr>
              <w:pStyle w:val="ColumnHeadings"/>
            </w:pPr>
            <w:r>
              <w:t>description</w:t>
            </w:r>
          </w:p>
        </w:tc>
        <w:tc>
          <w:tcPr>
            <w:tcW w:w="1132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205DD6" w:rsidRPr="001E3C2E" w:rsidRDefault="00205DD6" w:rsidP="00723603">
            <w:pPr>
              <w:pStyle w:val="ColumnHeadings"/>
            </w:pPr>
            <w:r>
              <w:t>unit price</w:t>
            </w:r>
          </w:p>
        </w:tc>
        <w:tc>
          <w:tcPr>
            <w:tcW w:w="121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205DD6" w:rsidRPr="001E3C2E" w:rsidRDefault="00205DD6" w:rsidP="00723603">
            <w:pPr>
              <w:pStyle w:val="ColumnHeadings"/>
            </w:pPr>
            <w:r>
              <w:t>discount</w:t>
            </w:r>
          </w:p>
        </w:tc>
        <w:tc>
          <w:tcPr>
            <w:tcW w:w="1503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:rsidR="00205DD6" w:rsidRPr="001E3C2E" w:rsidRDefault="00205DD6" w:rsidP="00723603">
            <w:pPr>
              <w:pStyle w:val="ColumnHeadings"/>
            </w:pPr>
            <w:r>
              <w:t>line total</w:t>
            </w:r>
          </w:p>
        </w:tc>
      </w:tr>
      <w:tr w:rsidR="0085251B" w:rsidRPr="001E3C2E" w:rsidTr="001C6C74">
        <w:trPr>
          <w:cantSplit/>
          <w:trHeight w:val="288"/>
        </w:trPr>
        <w:tc>
          <w:tcPr>
            <w:tcW w:w="105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32542D" w:rsidP="00607665">
            <w:pPr>
              <w:pStyle w:val="Amount"/>
              <w:jc w:val="center"/>
            </w:pPr>
            <w:r w:rsidRPr="0032542D">
              <w:t>Quantity</w:t>
            </w:r>
          </w:p>
        </w:tc>
        <w:tc>
          <w:tcPr>
            <w:tcW w:w="381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32542D" w:rsidP="0027470F">
            <w:pPr>
              <w:pStyle w:val="Amount"/>
              <w:jc w:val="both"/>
            </w:pPr>
            <w:r w:rsidRPr="0032542D">
              <w:t>ItemName</w:t>
            </w:r>
          </w:p>
        </w:tc>
        <w:tc>
          <w:tcPr>
            <w:tcW w:w="125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541792" w:rsidP="0027470F">
            <w:pPr>
              <w:pStyle w:val="Amount"/>
              <w:jc w:val="left"/>
            </w:pPr>
            <w:r>
              <w:t>null</w:t>
            </w:r>
          </w:p>
        </w:tc>
        <w:tc>
          <w:tcPr>
            <w:tcW w:w="113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32542D" w:rsidP="0027470F">
            <w:pPr>
              <w:pStyle w:val="Amount"/>
            </w:pPr>
            <w:r w:rsidRPr="0032542D">
              <w:t>Price</w:t>
            </w:r>
          </w:p>
        </w:tc>
        <w:tc>
          <w:tcPr>
            <w:tcW w:w="121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32542D" w:rsidP="0027470F">
            <w:pPr>
              <w:pStyle w:val="Amount"/>
              <w:jc w:val="center"/>
            </w:pPr>
            <w:r w:rsidRPr="0032542D">
              <w:t>Discount</w:t>
            </w:r>
          </w:p>
        </w:tc>
        <w:tc>
          <w:tcPr>
            <w:tcW w:w="150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32542D" w:rsidP="0027470F">
            <w:pPr>
              <w:pStyle w:val="Amount"/>
            </w:pPr>
            <w:r w:rsidRPr="0032542D">
              <w:t>LineTotal</w:t>
            </w:r>
          </w:p>
        </w:tc>
      </w:tr>
      <w:tr w:rsidR="009520ED" w:rsidRPr="001E3C2E" w:rsidTr="001C6C74">
        <w:trPr>
          <w:cantSplit/>
          <w:trHeight w:val="288"/>
        </w:trPr>
        <w:tc>
          <w:tcPr>
            <w:tcW w:w="4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1E3C2E" w:rsidRDefault="009520ED" w:rsidP="00A24A2D"/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9520ED" w:rsidRPr="001E3C2E" w:rsidRDefault="009520ED" w:rsidP="009520ED">
            <w:pPr>
              <w:pStyle w:val="Labels"/>
            </w:pPr>
            <w:r>
              <w:t>Subtotal</w:t>
            </w:r>
          </w:p>
        </w:tc>
        <w:tc>
          <w:tcPr>
            <w:tcW w:w="150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8B50D8" w:rsidRDefault="0000627A" w:rsidP="008B50D8">
            <w:pPr>
              <w:pStyle w:val="Amount"/>
            </w:pPr>
            <w:r>
              <w:t>=Subtotal</w:t>
            </w:r>
          </w:p>
        </w:tc>
      </w:tr>
      <w:tr w:rsidR="004056C2" w:rsidRPr="001E3C2E" w:rsidTr="001C6C74">
        <w:trPr>
          <w:cantSplit/>
          <w:trHeight w:val="288"/>
        </w:trPr>
        <w:tc>
          <w:tcPr>
            <w:tcW w:w="4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56C2" w:rsidRPr="001E3C2E" w:rsidRDefault="004056C2" w:rsidP="00A24A2D"/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4056C2" w:rsidRDefault="004056C2" w:rsidP="00BB4A89">
            <w:pPr>
              <w:pStyle w:val="Labels"/>
            </w:pPr>
            <w:r w:rsidRPr="00433EF1">
              <w:rPr>
                <w:b w:val="0"/>
              </w:rPr>
              <w:t>ADDITIONAL DISCOUNT</w:t>
            </w:r>
            <w:r w:rsidR="00D242E8" w:rsidRPr="00433EF1">
              <w:rPr>
                <w:b w:val="0"/>
              </w:rPr>
              <w:t xml:space="preserve">:  </w:t>
            </w:r>
            <w:r w:rsidR="00D242E8">
              <w:t>=ADiscountrate</w:t>
            </w:r>
          </w:p>
        </w:tc>
        <w:tc>
          <w:tcPr>
            <w:tcW w:w="150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4056C2" w:rsidRDefault="008B29C5" w:rsidP="008B50D8">
            <w:pPr>
              <w:pStyle w:val="Amount"/>
            </w:pPr>
            <w:r>
              <w:t>=ADiscount</w:t>
            </w:r>
          </w:p>
        </w:tc>
      </w:tr>
      <w:tr w:rsidR="000743F1" w:rsidRPr="001E3C2E" w:rsidTr="001C6C74">
        <w:trPr>
          <w:cantSplit/>
          <w:trHeight w:val="288"/>
        </w:trPr>
        <w:tc>
          <w:tcPr>
            <w:tcW w:w="4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743F1" w:rsidRPr="001E3C2E" w:rsidRDefault="000743F1" w:rsidP="000743F1"/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0743F1" w:rsidRPr="001E3C2E" w:rsidRDefault="000743F1" w:rsidP="00BB4A89">
            <w:pPr>
              <w:pStyle w:val="Labels"/>
            </w:pPr>
            <w:r w:rsidRPr="00433EF1">
              <w:rPr>
                <w:b w:val="0"/>
              </w:rPr>
              <w:t>Sales Tax</w:t>
            </w:r>
            <w:r w:rsidR="00D242E8" w:rsidRPr="00433EF1">
              <w:rPr>
                <w:b w:val="0"/>
              </w:rPr>
              <w:t xml:space="preserve">: </w:t>
            </w:r>
            <w:r w:rsidR="00D242E8">
              <w:t>=TAXRATE</w:t>
            </w:r>
          </w:p>
        </w:tc>
        <w:tc>
          <w:tcPr>
            <w:tcW w:w="150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743F1" w:rsidRPr="008B50D8" w:rsidRDefault="00003034" w:rsidP="000743F1">
            <w:pPr>
              <w:pStyle w:val="Amount"/>
            </w:pPr>
            <w:r>
              <w:t>=Tax</w:t>
            </w:r>
          </w:p>
        </w:tc>
      </w:tr>
      <w:tr w:rsidR="000743F1" w:rsidRPr="000743F1" w:rsidTr="001C6C74">
        <w:trPr>
          <w:cantSplit/>
          <w:trHeight w:val="288"/>
        </w:trPr>
        <w:tc>
          <w:tcPr>
            <w:tcW w:w="4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743F1" w:rsidRPr="000743F1" w:rsidRDefault="000743F1" w:rsidP="000743F1">
            <w:pPr>
              <w:rPr>
                <w:b/>
              </w:rPr>
            </w:pP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0743F1" w:rsidRPr="000743F1" w:rsidRDefault="000743F1" w:rsidP="000743F1">
            <w:pPr>
              <w:pStyle w:val="Labels"/>
            </w:pPr>
            <w:r w:rsidRPr="000743F1">
              <w:t>Total</w:t>
            </w:r>
          </w:p>
        </w:tc>
        <w:tc>
          <w:tcPr>
            <w:tcW w:w="150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743F1" w:rsidRPr="000743F1" w:rsidRDefault="00BF24B6" w:rsidP="000743F1">
            <w:pPr>
              <w:pStyle w:val="Amount"/>
              <w:rPr>
                <w:b/>
              </w:rPr>
            </w:pPr>
            <w:r>
              <w:rPr>
                <w:b/>
              </w:rPr>
              <w:t>=Total</w:t>
            </w:r>
          </w:p>
        </w:tc>
      </w:tr>
      <w:tr w:rsidR="000743F1" w:rsidRPr="001E3C2E" w:rsidTr="001C6C74">
        <w:trPr>
          <w:cantSplit/>
          <w:trHeight w:val="288"/>
        </w:trPr>
        <w:tc>
          <w:tcPr>
            <w:tcW w:w="4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743F1" w:rsidRPr="001E3C2E" w:rsidRDefault="000743F1" w:rsidP="000743F1"/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0743F1" w:rsidRDefault="000743F1" w:rsidP="000743F1">
            <w:pPr>
              <w:pStyle w:val="Labels"/>
            </w:pPr>
            <w:r>
              <w:t>PAID</w:t>
            </w:r>
          </w:p>
        </w:tc>
        <w:tc>
          <w:tcPr>
            <w:tcW w:w="150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0627A" w:rsidRPr="008B50D8" w:rsidRDefault="00082C0C" w:rsidP="0000627A">
            <w:pPr>
              <w:pStyle w:val="Amount"/>
            </w:pPr>
            <w:r>
              <w:t>=Paid</w:t>
            </w:r>
          </w:p>
        </w:tc>
      </w:tr>
      <w:tr w:rsidR="000743F1" w:rsidRPr="000743F1" w:rsidTr="001C6C74">
        <w:trPr>
          <w:cantSplit/>
          <w:trHeight w:val="288"/>
        </w:trPr>
        <w:tc>
          <w:tcPr>
            <w:tcW w:w="4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743F1" w:rsidRPr="000743F1" w:rsidRDefault="000743F1" w:rsidP="000743F1">
            <w:pPr>
              <w:rPr>
                <w:b/>
              </w:rPr>
            </w:pP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:rsidR="000743F1" w:rsidRPr="000743F1" w:rsidRDefault="000743F1" w:rsidP="000743F1">
            <w:pPr>
              <w:pStyle w:val="Labels"/>
            </w:pPr>
            <w:r w:rsidRPr="000743F1">
              <w:t>BALANCE DUE</w:t>
            </w:r>
          </w:p>
        </w:tc>
        <w:tc>
          <w:tcPr>
            <w:tcW w:w="150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743F1" w:rsidRPr="000743F1" w:rsidRDefault="00F45A5C" w:rsidP="000743F1">
            <w:pPr>
              <w:pStyle w:val="Amount"/>
              <w:rPr>
                <w:b/>
              </w:rPr>
            </w:pPr>
            <w:r>
              <w:rPr>
                <w:b/>
              </w:rPr>
              <w:t>=BalanceDue</w:t>
            </w:r>
          </w:p>
        </w:tc>
      </w:tr>
    </w:tbl>
    <w:p w:rsidR="00B764B8" w:rsidRDefault="00B764B8" w:rsidP="00905519">
      <w:pPr>
        <w:pStyle w:val="Thankyou"/>
      </w:pPr>
    </w:p>
    <w:tbl>
      <w:tblPr>
        <w:tblW w:w="5000" w:type="pct"/>
        <w:tblBorders>
          <w:bottom w:val="single" w:sz="4" w:space="0" w:color="3B5E91"/>
        </w:tblBorders>
        <w:tblLook w:val="0000" w:firstRow="0" w:lastRow="0" w:firstColumn="0" w:lastColumn="0" w:noHBand="0" w:noVBand="0"/>
      </w:tblPr>
      <w:tblGrid>
        <w:gridCol w:w="4970"/>
        <w:gridCol w:w="3633"/>
        <w:gridCol w:w="1333"/>
      </w:tblGrid>
      <w:tr w:rsidR="002A4138" w:rsidRPr="001E3C2E" w:rsidTr="00700296">
        <w:trPr>
          <w:trHeight w:val="2063"/>
        </w:trPr>
        <w:tc>
          <w:tcPr>
            <w:tcW w:w="5040" w:type="dxa"/>
            <w:vMerge w:val="restart"/>
            <w:tcBorders>
              <w:bottom w:val="nil"/>
            </w:tcBorders>
            <w:shd w:val="clear" w:color="auto" w:fill="auto"/>
            <w:tcMar>
              <w:top w:w="144" w:type="dxa"/>
              <w:left w:w="115" w:type="dxa"/>
              <w:bottom w:w="0" w:type="dxa"/>
              <w:right w:w="115" w:type="dxa"/>
            </w:tcMar>
            <w:vAlign w:val="bottom"/>
          </w:tcPr>
          <w:p w:rsidR="002A4138" w:rsidRPr="00590115" w:rsidRDefault="002A4138" w:rsidP="00700296">
            <w:pPr>
              <w:pStyle w:val="NumberedList"/>
            </w:pPr>
            <w:r w:rsidRPr="00590115">
              <w:t>Please send two copies of your invoice.</w:t>
            </w:r>
          </w:p>
          <w:p w:rsidR="002A4138" w:rsidRPr="00590115" w:rsidRDefault="002A4138" w:rsidP="00700296">
            <w:pPr>
              <w:pStyle w:val="NumberedList"/>
            </w:pPr>
            <w:r w:rsidRPr="00590115">
              <w:t>Enter this order in accordance with the prices, terms, delivery method, and specifications listed above.</w:t>
            </w:r>
          </w:p>
          <w:p w:rsidR="002A4138" w:rsidRPr="00590115" w:rsidRDefault="002A4138" w:rsidP="00700296">
            <w:pPr>
              <w:pStyle w:val="NumberedList"/>
            </w:pPr>
            <w:r w:rsidRPr="00590115">
              <w:t>Please notify us immediately if you are unable to ship as specified.</w:t>
            </w:r>
          </w:p>
          <w:p w:rsidR="002A4138" w:rsidRPr="001E3C2E" w:rsidRDefault="002A4138" w:rsidP="00700296">
            <w:pPr>
              <w:pStyle w:val="NumberedList"/>
            </w:pPr>
            <w:r w:rsidRPr="00590115">
              <w:t xml:space="preserve">Send all </w:t>
            </w:r>
            <w:r w:rsidRPr="00A67B29">
              <w:t>correspondence to</w:t>
            </w:r>
            <w:r>
              <w:t>:</w:t>
            </w:r>
            <w:r>
              <w:br/>
            </w:r>
            <w:sdt>
              <w:sdtPr>
                <w:alias w:val="Name"/>
                <w:tag w:val="Name"/>
                <w:id w:val="963386074"/>
                <w:placeholder>
                  <w:docPart w:val="25EFCC00A1B545FCA0285C72C6190AA9"/>
                </w:placeholder>
                <w:temporary/>
                <w:showingPlcHdr/>
              </w:sdtPr>
              <w:sdtContent>
                <w:r>
                  <w:t>[Name]</w:t>
                </w:r>
              </w:sdtContent>
            </w:sdt>
            <w:r>
              <w:br/>
            </w:r>
            <w:sdt>
              <w:sdtPr>
                <w:alias w:val="Address"/>
                <w:tag w:val="Address"/>
                <w:id w:val="963386101"/>
                <w:placeholder>
                  <w:docPart w:val="764DEB0DE4114550B75750CF4D9C3FDB"/>
                </w:placeholder>
                <w:temporary/>
                <w:showingPlcHdr/>
              </w:sdtPr>
              <w:sdtContent>
                <w:r>
                  <w:t>[Street Address]</w:t>
                </w:r>
              </w:sdtContent>
            </w:sdt>
            <w:r>
              <w:br/>
            </w:r>
            <w:sdt>
              <w:sdtPr>
                <w:alias w:val="City, ST  ZIP Code"/>
                <w:tag w:val="City, ST  ZIP Code"/>
                <w:id w:val="963386128"/>
                <w:placeholder>
                  <w:docPart w:val="BCB69B82F91447F1B92E89C3614BC528"/>
                </w:placeholder>
                <w:temporary/>
                <w:showingPlcHdr/>
              </w:sdtPr>
              <w:sdtContent>
                <w:r>
                  <w:t>[City, ST  ZIP Code]</w:t>
                </w:r>
              </w:sdtContent>
            </w:sdt>
            <w:r>
              <w:br/>
            </w:r>
            <w:r w:rsidRPr="00A67B29">
              <w:t xml:space="preserve">Phone </w:t>
            </w:r>
            <w:sdt>
              <w:sdtPr>
                <w:alias w:val="Phone"/>
                <w:tag w:val="Phone"/>
                <w:id w:val="963386155"/>
                <w:placeholder>
                  <w:docPart w:val="3DE2ECA06117401482336113B0A074BE"/>
                </w:placeholder>
                <w:temporary/>
                <w:showingPlcHdr/>
              </w:sdtPr>
              <w:sdtContent>
                <w:r>
                  <w:t>[phone]</w:t>
                </w:r>
              </w:sdtContent>
            </w:sdt>
            <w:r w:rsidRPr="00A67B29">
              <w:t xml:space="preserve">  Fax </w:t>
            </w:r>
            <w:sdt>
              <w:sdtPr>
                <w:alias w:val="Fax"/>
                <w:tag w:val="Fax"/>
                <w:id w:val="963386182"/>
                <w:placeholder>
                  <w:docPart w:val="828554FFC8764395B8850631539E82A4"/>
                </w:placeholder>
                <w:temporary/>
                <w:showingPlcHdr/>
              </w:sdtPr>
              <w:sdtContent>
                <w:r>
                  <w:t>[fax]</w:t>
                </w:r>
              </w:sdtContent>
            </w:sdt>
          </w:p>
        </w:tc>
        <w:tc>
          <w:tcPr>
            <w:tcW w:w="5040" w:type="dxa"/>
            <w:gridSpan w:val="2"/>
            <w:tcBorders>
              <w:bottom w:val="single" w:sz="4" w:space="0" w:color="365F91" w:themeColor="accent1" w:themeShade="BF"/>
            </w:tcBorders>
            <w:shd w:val="clear" w:color="auto" w:fill="auto"/>
            <w:tcMar>
              <w:left w:w="115" w:type="dxa"/>
              <w:bottom w:w="58" w:type="dxa"/>
              <w:right w:w="115" w:type="dxa"/>
            </w:tcMar>
            <w:vAlign w:val="bottom"/>
          </w:tcPr>
          <w:p w:rsidR="002A4138" w:rsidRPr="007C7496" w:rsidRDefault="002A4138" w:rsidP="00700296"/>
        </w:tc>
      </w:tr>
      <w:tr w:rsidR="002A4138" w:rsidRPr="001E3C2E" w:rsidTr="00700296">
        <w:trPr>
          <w:trHeight w:val="245"/>
        </w:trPr>
        <w:tc>
          <w:tcPr>
            <w:tcW w:w="5040" w:type="dxa"/>
            <w:vMerge/>
            <w:tcBorders>
              <w:bottom w:val="nil"/>
            </w:tcBorders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bottom"/>
          </w:tcPr>
          <w:p w:rsidR="002A4138" w:rsidRPr="00590115" w:rsidRDefault="002A4138" w:rsidP="00700296">
            <w:pPr>
              <w:pStyle w:val="NumberedList"/>
            </w:pPr>
          </w:p>
        </w:tc>
        <w:tc>
          <w:tcPr>
            <w:tcW w:w="369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:rsidR="002A4138" w:rsidRPr="007C7496" w:rsidRDefault="002A4138" w:rsidP="00700296">
            <w:pPr>
              <w:pStyle w:val="Heading3"/>
            </w:pPr>
            <w:r>
              <w:t>Authorized by</w:t>
            </w:r>
          </w:p>
        </w:tc>
        <w:tc>
          <w:tcPr>
            <w:tcW w:w="13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:rsidR="002A4138" w:rsidRPr="007C7496" w:rsidRDefault="002A4138" w:rsidP="00700296">
            <w:pPr>
              <w:pStyle w:val="Heading3"/>
            </w:pPr>
            <w:r>
              <w:t>Date</w:t>
            </w:r>
          </w:p>
        </w:tc>
      </w:tr>
    </w:tbl>
    <w:p w:rsidR="002A4138" w:rsidRPr="001E3C2E" w:rsidRDefault="002A4138" w:rsidP="002A4138">
      <w:pPr>
        <w:pStyle w:val="Thankyou"/>
        <w:jc w:val="left"/>
      </w:pPr>
    </w:p>
    <w:sectPr w:rsidR="002A4138" w:rsidRPr="001E3C2E" w:rsidSect="00902CBD">
      <w:pgSz w:w="12240" w:h="15840" w:code="1"/>
      <w:pgMar w:top="720" w:right="1152" w:bottom="864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1EA" w:rsidRDefault="009F61EA">
      <w:r>
        <w:separator/>
      </w:r>
    </w:p>
  </w:endnote>
  <w:endnote w:type="continuationSeparator" w:id="0">
    <w:p w:rsidR="009F61EA" w:rsidRDefault="009F6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1EA" w:rsidRDefault="009F61EA">
      <w:r>
        <w:separator/>
      </w:r>
    </w:p>
  </w:footnote>
  <w:footnote w:type="continuationSeparator" w:id="0">
    <w:p w:rsidR="009F61EA" w:rsidRDefault="009F6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65175CEC"/>
    <w:multiLevelType w:val="hybridMultilevel"/>
    <w:tmpl w:val="E2EE502A"/>
    <w:lvl w:ilvl="0" w:tplc="DC02F17A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99"/>
    <w:rsid w:val="00002021"/>
    <w:rsid w:val="00003034"/>
    <w:rsid w:val="00005419"/>
    <w:rsid w:val="0000627A"/>
    <w:rsid w:val="00012C15"/>
    <w:rsid w:val="00012DA5"/>
    <w:rsid w:val="0001438F"/>
    <w:rsid w:val="00017A97"/>
    <w:rsid w:val="000403E8"/>
    <w:rsid w:val="000417F9"/>
    <w:rsid w:val="00043699"/>
    <w:rsid w:val="00047AF2"/>
    <w:rsid w:val="00050499"/>
    <w:rsid w:val="00056E24"/>
    <w:rsid w:val="000743F1"/>
    <w:rsid w:val="00082C0C"/>
    <w:rsid w:val="000A72A8"/>
    <w:rsid w:val="000A748C"/>
    <w:rsid w:val="000B789E"/>
    <w:rsid w:val="000C60AF"/>
    <w:rsid w:val="000D0AC7"/>
    <w:rsid w:val="000D7C5B"/>
    <w:rsid w:val="000E592C"/>
    <w:rsid w:val="001217CA"/>
    <w:rsid w:val="001412E7"/>
    <w:rsid w:val="0015744F"/>
    <w:rsid w:val="00166D63"/>
    <w:rsid w:val="001724F6"/>
    <w:rsid w:val="00195350"/>
    <w:rsid w:val="001B5462"/>
    <w:rsid w:val="001B5F25"/>
    <w:rsid w:val="001C6C74"/>
    <w:rsid w:val="001D0FC5"/>
    <w:rsid w:val="001D6696"/>
    <w:rsid w:val="001E3C2E"/>
    <w:rsid w:val="001F1EA7"/>
    <w:rsid w:val="001F416C"/>
    <w:rsid w:val="00200B69"/>
    <w:rsid w:val="0020532B"/>
    <w:rsid w:val="00205DD6"/>
    <w:rsid w:val="00207555"/>
    <w:rsid w:val="0021009B"/>
    <w:rsid w:val="00213FAA"/>
    <w:rsid w:val="00241F19"/>
    <w:rsid w:val="00246484"/>
    <w:rsid w:val="00251C32"/>
    <w:rsid w:val="0027470F"/>
    <w:rsid w:val="00282A4E"/>
    <w:rsid w:val="00293C02"/>
    <w:rsid w:val="002A4138"/>
    <w:rsid w:val="002D0B95"/>
    <w:rsid w:val="002D665E"/>
    <w:rsid w:val="002E1AC3"/>
    <w:rsid w:val="0032542D"/>
    <w:rsid w:val="00326411"/>
    <w:rsid w:val="00341D54"/>
    <w:rsid w:val="003465E2"/>
    <w:rsid w:val="0034771A"/>
    <w:rsid w:val="00352119"/>
    <w:rsid w:val="00356DA7"/>
    <w:rsid w:val="00360D3D"/>
    <w:rsid w:val="00363F12"/>
    <w:rsid w:val="003756B5"/>
    <w:rsid w:val="00387E68"/>
    <w:rsid w:val="003A1263"/>
    <w:rsid w:val="003B7E00"/>
    <w:rsid w:val="003D6485"/>
    <w:rsid w:val="003E37CA"/>
    <w:rsid w:val="003E3D7F"/>
    <w:rsid w:val="003F03CA"/>
    <w:rsid w:val="004056C2"/>
    <w:rsid w:val="004064CD"/>
    <w:rsid w:val="00412D5B"/>
    <w:rsid w:val="00413CC1"/>
    <w:rsid w:val="00416A5B"/>
    <w:rsid w:val="00422E91"/>
    <w:rsid w:val="00426948"/>
    <w:rsid w:val="00433EF1"/>
    <w:rsid w:val="00436B94"/>
    <w:rsid w:val="004512C8"/>
    <w:rsid w:val="004526C5"/>
    <w:rsid w:val="00473FA7"/>
    <w:rsid w:val="004776DC"/>
    <w:rsid w:val="004801EC"/>
    <w:rsid w:val="004A0534"/>
    <w:rsid w:val="004B002A"/>
    <w:rsid w:val="004B3C90"/>
    <w:rsid w:val="004D66A9"/>
    <w:rsid w:val="004D6D3B"/>
    <w:rsid w:val="004E3995"/>
    <w:rsid w:val="004E3B0D"/>
    <w:rsid w:val="004F5FFD"/>
    <w:rsid w:val="00503637"/>
    <w:rsid w:val="00516335"/>
    <w:rsid w:val="00522EAB"/>
    <w:rsid w:val="0053113E"/>
    <w:rsid w:val="00531C77"/>
    <w:rsid w:val="005404D4"/>
    <w:rsid w:val="00541792"/>
    <w:rsid w:val="00551108"/>
    <w:rsid w:val="00552F77"/>
    <w:rsid w:val="0058338F"/>
    <w:rsid w:val="00584C74"/>
    <w:rsid w:val="00584EBA"/>
    <w:rsid w:val="005A6D66"/>
    <w:rsid w:val="005B7ABD"/>
    <w:rsid w:val="00607665"/>
    <w:rsid w:val="006171BA"/>
    <w:rsid w:val="00627589"/>
    <w:rsid w:val="00632C94"/>
    <w:rsid w:val="00640AAC"/>
    <w:rsid w:val="00647F33"/>
    <w:rsid w:val="00652526"/>
    <w:rsid w:val="0065596D"/>
    <w:rsid w:val="0066048A"/>
    <w:rsid w:val="00667FAB"/>
    <w:rsid w:val="00684A07"/>
    <w:rsid w:val="006C0CBD"/>
    <w:rsid w:val="006C4528"/>
    <w:rsid w:val="006C464E"/>
    <w:rsid w:val="006C6182"/>
    <w:rsid w:val="006D2782"/>
    <w:rsid w:val="006D36A2"/>
    <w:rsid w:val="006F0DA3"/>
    <w:rsid w:val="006F21A0"/>
    <w:rsid w:val="00700107"/>
    <w:rsid w:val="00703C78"/>
    <w:rsid w:val="00723603"/>
    <w:rsid w:val="00741D39"/>
    <w:rsid w:val="0074437D"/>
    <w:rsid w:val="00751F2C"/>
    <w:rsid w:val="00757921"/>
    <w:rsid w:val="00763353"/>
    <w:rsid w:val="007A07D7"/>
    <w:rsid w:val="007A0C5E"/>
    <w:rsid w:val="007C1315"/>
    <w:rsid w:val="007C5A8E"/>
    <w:rsid w:val="007C7496"/>
    <w:rsid w:val="007D49EA"/>
    <w:rsid w:val="007E13AA"/>
    <w:rsid w:val="007F3D8D"/>
    <w:rsid w:val="007F4E44"/>
    <w:rsid w:val="008044FF"/>
    <w:rsid w:val="00824635"/>
    <w:rsid w:val="008322E6"/>
    <w:rsid w:val="0085251B"/>
    <w:rsid w:val="008846CA"/>
    <w:rsid w:val="00894AB7"/>
    <w:rsid w:val="00897D19"/>
    <w:rsid w:val="008A1909"/>
    <w:rsid w:val="008A3C48"/>
    <w:rsid w:val="008B29C5"/>
    <w:rsid w:val="008B50D8"/>
    <w:rsid w:val="008B549F"/>
    <w:rsid w:val="008C1DFD"/>
    <w:rsid w:val="008C30CA"/>
    <w:rsid w:val="008D63CA"/>
    <w:rsid w:val="008E6D99"/>
    <w:rsid w:val="008F7829"/>
    <w:rsid w:val="00902CBD"/>
    <w:rsid w:val="00904F13"/>
    <w:rsid w:val="00905519"/>
    <w:rsid w:val="00923ED7"/>
    <w:rsid w:val="00924238"/>
    <w:rsid w:val="0093568C"/>
    <w:rsid w:val="00935698"/>
    <w:rsid w:val="00936993"/>
    <w:rsid w:val="00936DCD"/>
    <w:rsid w:val="009463E1"/>
    <w:rsid w:val="009520ED"/>
    <w:rsid w:val="00966790"/>
    <w:rsid w:val="0098251A"/>
    <w:rsid w:val="009839D3"/>
    <w:rsid w:val="009A1F18"/>
    <w:rsid w:val="009A6AF5"/>
    <w:rsid w:val="009B53C8"/>
    <w:rsid w:val="009C46E9"/>
    <w:rsid w:val="009C5836"/>
    <w:rsid w:val="009D37D2"/>
    <w:rsid w:val="009E6065"/>
    <w:rsid w:val="009E7724"/>
    <w:rsid w:val="009F61EA"/>
    <w:rsid w:val="00A05963"/>
    <w:rsid w:val="00A10B6B"/>
    <w:rsid w:val="00A11DBF"/>
    <w:rsid w:val="00A24A2D"/>
    <w:rsid w:val="00A4466C"/>
    <w:rsid w:val="00A4752F"/>
    <w:rsid w:val="00A6181C"/>
    <w:rsid w:val="00A62877"/>
    <w:rsid w:val="00A67B29"/>
    <w:rsid w:val="00A70BD0"/>
    <w:rsid w:val="00A71F71"/>
    <w:rsid w:val="00A87EBB"/>
    <w:rsid w:val="00A939C3"/>
    <w:rsid w:val="00AB03C9"/>
    <w:rsid w:val="00AC722E"/>
    <w:rsid w:val="00AD5DE9"/>
    <w:rsid w:val="00B129C8"/>
    <w:rsid w:val="00B530A0"/>
    <w:rsid w:val="00B7167B"/>
    <w:rsid w:val="00B764B8"/>
    <w:rsid w:val="00B929D8"/>
    <w:rsid w:val="00BA71B8"/>
    <w:rsid w:val="00BA7FA7"/>
    <w:rsid w:val="00BB4A89"/>
    <w:rsid w:val="00BB4DAA"/>
    <w:rsid w:val="00BB763E"/>
    <w:rsid w:val="00BD0D4F"/>
    <w:rsid w:val="00BD7A44"/>
    <w:rsid w:val="00BF24B6"/>
    <w:rsid w:val="00BF3144"/>
    <w:rsid w:val="00C0459E"/>
    <w:rsid w:val="00C12333"/>
    <w:rsid w:val="00C168A0"/>
    <w:rsid w:val="00C22B70"/>
    <w:rsid w:val="00C276BE"/>
    <w:rsid w:val="00C32AE1"/>
    <w:rsid w:val="00C379F1"/>
    <w:rsid w:val="00C43BE7"/>
    <w:rsid w:val="00C5033A"/>
    <w:rsid w:val="00C52E4D"/>
    <w:rsid w:val="00C60CDF"/>
    <w:rsid w:val="00C66691"/>
    <w:rsid w:val="00C66AD0"/>
    <w:rsid w:val="00C74974"/>
    <w:rsid w:val="00CA1976"/>
    <w:rsid w:val="00CA1CFC"/>
    <w:rsid w:val="00CB4CBD"/>
    <w:rsid w:val="00CC57FB"/>
    <w:rsid w:val="00CE3CCA"/>
    <w:rsid w:val="00CF01AF"/>
    <w:rsid w:val="00D002BB"/>
    <w:rsid w:val="00D0233D"/>
    <w:rsid w:val="00D0273A"/>
    <w:rsid w:val="00D242E8"/>
    <w:rsid w:val="00D33CEA"/>
    <w:rsid w:val="00D4146A"/>
    <w:rsid w:val="00D45E69"/>
    <w:rsid w:val="00D52A38"/>
    <w:rsid w:val="00D7042E"/>
    <w:rsid w:val="00D76A11"/>
    <w:rsid w:val="00DC1152"/>
    <w:rsid w:val="00DD09DB"/>
    <w:rsid w:val="00DE09CB"/>
    <w:rsid w:val="00DF7693"/>
    <w:rsid w:val="00E04C6D"/>
    <w:rsid w:val="00E16E99"/>
    <w:rsid w:val="00E27198"/>
    <w:rsid w:val="00E358C1"/>
    <w:rsid w:val="00E371FA"/>
    <w:rsid w:val="00E42426"/>
    <w:rsid w:val="00E6107D"/>
    <w:rsid w:val="00E736A8"/>
    <w:rsid w:val="00E9764B"/>
    <w:rsid w:val="00EA557C"/>
    <w:rsid w:val="00ED07CE"/>
    <w:rsid w:val="00EF58B4"/>
    <w:rsid w:val="00F1292B"/>
    <w:rsid w:val="00F45A5C"/>
    <w:rsid w:val="00F52042"/>
    <w:rsid w:val="00F64BE0"/>
    <w:rsid w:val="00F70E38"/>
    <w:rsid w:val="00F804A6"/>
    <w:rsid w:val="00FA6D4C"/>
    <w:rsid w:val="00FB1848"/>
    <w:rsid w:val="00FC56A1"/>
    <w:rsid w:val="00FC643D"/>
    <w:rsid w:val="00FD0114"/>
    <w:rsid w:val="00FD0E4D"/>
    <w:rsid w:val="00FE6840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  <w15:docId w15:val="{7B5B9B87-FAC3-415A-97C1-976CCAF8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CBD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902CBD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902CBD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unhideWhenUsed/>
    <w:qFormat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02CBD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qFormat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902CBD"/>
    <w:pPr>
      <w:spacing w:before="60" w:line="240" w:lineRule="auto"/>
    </w:pPr>
    <w:rPr>
      <w:i/>
      <w:sz w:val="15"/>
    </w:rPr>
  </w:style>
  <w:style w:type="paragraph" w:customStyle="1" w:styleId="Amount">
    <w:name w:val="Amount"/>
    <w:basedOn w:val="Normal"/>
    <w:qFormat/>
    <w:rsid w:val="00723603"/>
    <w:pPr>
      <w:jc w:val="right"/>
    </w:pPr>
    <w:rPr>
      <w:szCs w:val="20"/>
    </w:rPr>
  </w:style>
  <w:style w:type="paragraph" w:customStyle="1" w:styleId="Thankyou">
    <w:name w:val="Thank you"/>
    <w:basedOn w:val="Normal"/>
    <w:unhideWhenUsed/>
    <w:qFormat/>
    <w:rsid w:val="00902CBD"/>
    <w:pPr>
      <w:jc w:val="center"/>
    </w:pPr>
    <w:rPr>
      <w:b/>
      <w:caps/>
      <w:sz w:val="19"/>
    </w:rPr>
  </w:style>
  <w:style w:type="paragraph" w:customStyle="1" w:styleId="ColumnHeadings">
    <w:name w:val="Column Headings"/>
    <w:basedOn w:val="Normal"/>
    <w:qFormat/>
    <w:rsid w:val="00902CBD"/>
    <w:pPr>
      <w:spacing w:line="240" w:lineRule="auto"/>
      <w:jc w:val="center"/>
    </w:pPr>
    <w:rPr>
      <w:rFonts w:asciiTheme="majorHAnsi" w:hAnsiTheme="majorHAnsi"/>
      <w:b/>
      <w:caps/>
      <w:sz w:val="15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02CBD"/>
    <w:rPr>
      <w:color w:val="808080"/>
    </w:rPr>
  </w:style>
  <w:style w:type="paragraph" w:customStyle="1" w:styleId="LowerCenteredText">
    <w:name w:val="Lower Centered Text"/>
    <w:basedOn w:val="Normal"/>
    <w:qFormat/>
    <w:rsid w:val="00902CBD"/>
    <w:pPr>
      <w:spacing w:before="1400" w:after="60"/>
      <w:jc w:val="center"/>
    </w:pPr>
    <w:rPr>
      <w:szCs w:val="20"/>
    </w:rPr>
  </w:style>
  <w:style w:type="paragraph" w:customStyle="1" w:styleId="NumberedList">
    <w:name w:val="Numbered List"/>
    <w:basedOn w:val="Normal"/>
    <w:unhideWhenUsed/>
    <w:qFormat/>
    <w:rsid w:val="002A4138"/>
    <w:pPr>
      <w:numPr>
        <w:numId w:val="3"/>
      </w:numPr>
      <w:spacing w:after="80"/>
    </w:pPr>
    <w:rPr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\AppData\Roaming\Microsoft\Templates\Sales%20order%20(Blue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72F61D69624410B32030677C6FD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4AE86-0AA7-4D97-93C1-8FBDDE2E4EB2}"/>
      </w:docPartPr>
      <w:docPartBody>
        <w:p w:rsidR="00D5025D" w:rsidRDefault="00C2310A">
          <w:pPr>
            <w:pStyle w:val="A472F61D69624410B32030677C6FDF29"/>
          </w:pPr>
          <w:r>
            <w:t>[Company Name]</w:t>
          </w:r>
        </w:p>
      </w:docPartBody>
    </w:docPart>
    <w:docPart>
      <w:docPartPr>
        <w:name w:val="93CFC55C63AC4F60A39B696414FA4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FB35E-2C49-47FA-8C70-369122631F76}"/>
      </w:docPartPr>
      <w:docPartBody>
        <w:p w:rsidR="00D5025D" w:rsidRDefault="00C2310A" w:rsidP="00C2310A">
          <w:pPr>
            <w:pStyle w:val="93CFC55C63AC4F60A39B696414FA4B4E2"/>
          </w:pPr>
          <w:r>
            <w:rPr>
              <w:noProof/>
            </w:rPr>
            <w:t>[Company Slogan]</w:t>
          </w:r>
        </w:p>
      </w:docPartBody>
    </w:docPart>
    <w:docPart>
      <w:docPartPr>
        <w:name w:val="A8FB20A66B894049A5CD8BE778C5E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62A8A-021F-42C7-8851-E83579DD87BD}"/>
      </w:docPartPr>
      <w:docPartBody>
        <w:p w:rsidR="00D5025D" w:rsidRDefault="00C2310A">
          <w:pPr>
            <w:pStyle w:val="A8FB20A66B894049A5CD8BE778C5E559"/>
          </w:pPr>
          <w:r>
            <w:t>[Street Address, City, ST  ZIP Code]</w:t>
          </w:r>
        </w:p>
      </w:docPartBody>
    </w:docPart>
    <w:docPart>
      <w:docPartPr>
        <w:name w:val="FFD45208B1824F6F8BCEC14F542EB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2A757-DA02-42AF-A98E-66908DF34CD1}"/>
      </w:docPartPr>
      <w:docPartBody>
        <w:p w:rsidR="00D5025D" w:rsidRDefault="00C2310A">
          <w:pPr>
            <w:pStyle w:val="FFD45208B1824F6F8BCEC14F542EBF9A"/>
          </w:pPr>
          <w:r>
            <w:t>[phone]</w:t>
          </w:r>
        </w:p>
      </w:docPartBody>
    </w:docPart>
    <w:docPart>
      <w:docPartPr>
        <w:name w:val="2024F808A9634D4DA1622093F23C5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06318-DF8F-4060-8A62-20DF1767E05E}"/>
      </w:docPartPr>
      <w:docPartBody>
        <w:p w:rsidR="00D5025D" w:rsidRDefault="00C2310A">
          <w:pPr>
            <w:pStyle w:val="2024F808A9634D4DA1622093F23C5BF9"/>
          </w:pPr>
          <w:r>
            <w:t>[fax]</w:t>
          </w:r>
        </w:p>
      </w:docPartBody>
    </w:docPart>
    <w:docPart>
      <w:docPartPr>
        <w:name w:val="82A9273B22BB4879BC21BD9E2F93E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9D46C-2987-4AA4-AF10-F8023D9905F2}"/>
      </w:docPartPr>
      <w:docPartBody>
        <w:p w:rsidR="00D5025D" w:rsidRDefault="00C2310A">
          <w:pPr>
            <w:pStyle w:val="82A9273B22BB4879BC21BD9E2F93E1DB"/>
          </w:pPr>
          <w:r>
            <w:t>[email]</w:t>
          </w:r>
        </w:p>
      </w:docPartBody>
    </w:docPart>
    <w:docPart>
      <w:docPartPr>
        <w:name w:val="772ACAC9CF334956B078D282681F1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E24F1-49A3-424B-A38B-41B168F99D13}"/>
      </w:docPartPr>
      <w:docPartBody>
        <w:p w:rsidR="00D5025D" w:rsidRDefault="00C2310A">
          <w:pPr>
            <w:pStyle w:val="772ACAC9CF334956B078D282681F148B"/>
          </w:pPr>
          <w:r>
            <w:t>[Company Name]</w:t>
          </w:r>
        </w:p>
      </w:docPartBody>
    </w:docPart>
    <w:docPart>
      <w:docPartPr>
        <w:name w:val="6B73FC70FB88457CBFE7C8EA1BA66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5E1DD-1E22-4A50-91AB-2CB29E779E9E}"/>
      </w:docPartPr>
      <w:docPartBody>
        <w:p w:rsidR="00D5025D" w:rsidRDefault="00C2310A">
          <w:pPr>
            <w:pStyle w:val="6B73FC70FB88457CBFE7C8EA1BA669EB"/>
          </w:pPr>
          <w:r>
            <w:t>[Street Address]</w:t>
          </w:r>
        </w:p>
      </w:docPartBody>
    </w:docPart>
    <w:docPart>
      <w:docPartPr>
        <w:name w:val="79E6126998C44E73BF0FDFF05914B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0F904-46EB-4BAB-B5A3-A04675D8BE8B}"/>
      </w:docPartPr>
      <w:docPartBody>
        <w:p w:rsidR="00D5025D" w:rsidRDefault="00C2310A">
          <w:pPr>
            <w:pStyle w:val="79E6126998C44E73BF0FDFF05914BCDE"/>
          </w:pPr>
          <w:r>
            <w:t>[City, ST  ZIP Code]</w:t>
          </w:r>
        </w:p>
      </w:docPartBody>
    </w:docPart>
    <w:docPart>
      <w:docPartPr>
        <w:name w:val="ACFD254B5CBD484D8242B18F2F641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98D3-C694-4968-AC10-776F7E895B49}"/>
      </w:docPartPr>
      <w:docPartBody>
        <w:p w:rsidR="00D5025D" w:rsidRDefault="00C2310A">
          <w:pPr>
            <w:pStyle w:val="ACFD254B5CBD484D8242B18F2F641416"/>
          </w:pPr>
          <w:r>
            <w:t>[phone]</w:t>
          </w:r>
        </w:p>
      </w:docPartBody>
    </w:docPart>
    <w:docPart>
      <w:docPartPr>
        <w:name w:val="1504E27A4ADB4D7298CB853EB7CF3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7BCA7-5B6B-4CF8-92C5-4ED55FB36ED1}"/>
      </w:docPartPr>
      <w:docPartBody>
        <w:p w:rsidR="00D5025D" w:rsidRDefault="00C2310A">
          <w:pPr>
            <w:pStyle w:val="1504E27A4ADB4D7298CB853EB7CF36E3"/>
          </w:pPr>
          <w:r>
            <w:t>[No.]</w:t>
          </w:r>
        </w:p>
      </w:docPartBody>
    </w:docPart>
    <w:docPart>
      <w:docPartPr>
        <w:name w:val="AC928C4FC237477FB3F8C6C2902EB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61896-F714-4030-B707-8CA5C60548F6}"/>
      </w:docPartPr>
      <w:docPartBody>
        <w:p w:rsidR="00D5025D" w:rsidRDefault="00C2310A">
          <w:pPr>
            <w:pStyle w:val="AC928C4FC237477FB3F8C6C2902EB045"/>
          </w:pPr>
          <w:r>
            <w:t>[Company Name]</w:t>
          </w:r>
        </w:p>
      </w:docPartBody>
    </w:docPart>
    <w:docPart>
      <w:docPartPr>
        <w:name w:val="AF855D60B04343B3A21771B1C417C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9DC4C-3722-450B-A9F1-1A499DD629AA}"/>
      </w:docPartPr>
      <w:docPartBody>
        <w:p w:rsidR="00D5025D" w:rsidRDefault="00C2310A">
          <w:pPr>
            <w:pStyle w:val="AF855D60B04343B3A21771B1C417C909"/>
          </w:pPr>
          <w:r>
            <w:t>[Street Address]</w:t>
          </w:r>
        </w:p>
      </w:docPartBody>
    </w:docPart>
    <w:docPart>
      <w:docPartPr>
        <w:name w:val="05352E206BE449F09732F6190FF18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3E2F6-3A0E-4356-81E0-F563ADB9DC59}"/>
      </w:docPartPr>
      <w:docPartBody>
        <w:p w:rsidR="00D5025D" w:rsidRDefault="00C2310A">
          <w:pPr>
            <w:pStyle w:val="05352E206BE449F09732F6190FF1835A"/>
          </w:pPr>
          <w:r>
            <w:t>[City, ST  ZIP Code]</w:t>
          </w:r>
        </w:p>
      </w:docPartBody>
    </w:docPart>
    <w:docPart>
      <w:docPartPr>
        <w:name w:val="15330BD6B3C04E598D6E8646FD966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F8FA6-8C3C-4616-B7DF-CE84AC1B5FB1}"/>
      </w:docPartPr>
      <w:docPartBody>
        <w:p w:rsidR="00D5025D" w:rsidRDefault="00C2310A">
          <w:pPr>
            <w:pStyle w:val="15330BD6B3C04E598D6E8646FD9664C7"/>
          </w:pPr>
          <w:r>
            <w:t>[phone]</w:t>
          </w:r>
        </w:p>
      </w:docPartBody>
    </w:docPart>
    <w:docPart>
      <w:docPartPr>
        <w:name w:val="A88FB0379A92456F8EDF7914754F1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10EAB-2C45-4F15-99BE-BC84CBFB493A}"/>
      </w:docPartPr>
      <w:docPartBody>
        <w:p w:rsidR="00D5025D" w:rsidRDefault="00C2310A">
          <w:pPr>
            <w:pStyle w:val="A88FB0379A92456F8EDF7914754F117D"/>
          </w:pPr>
          <w:r>
            <w:t>[No.]</w:t>
          </w:r>
        </w:p>
      </w:docPartBody>
    </w:docPart>
    <w:docPart>
      <w:docPartPr>
        <w:name w:val="25EFCC00A1B545FCA0285C72C6190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F3353-5C56-4E68-9D39-986F2E53ADEE}"/>
      </w:docPartPr>
      <w:docPartBody>
        <w:p w:rsidR="00000000" w:rsidRDefault="00DD053E" w:rsidP="00DD053E">
          <w:pPr>
            <w:pStyle w:val="25EFCC00A1B545FCA0285C72C6190AA9"/>
          </w:pPr>
          <w:r>
            <w:t>[Name]</w:t>
          </w:r>
        </w:p>
      </w:docPartBody>
    </w:docPart>
    <w:docPart>
      <w:docPartPr>
        <w:name w:val="764DEB0DE4114550B75750CF4D9C3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E0C27-25EF-461F-8678-5C99A7DC14A1}"/>
      </w:docPartPr>
      <w:docPartBody>
        <w:p w:rsidR="00000000" w:rsidRDefault="00DD053E" w:rsidP="00DD053E">
          <w:pPr>
            <w:pStyle w:val="764DEB0DE4114550B75750CF4D9C3FDB"/>
          </w:pPr>
          <w:r>
            <w:t>[Street Address]</w:t>
          </w:r>
        </w:p>
      </w:docPartBody>
    </w:docPart>
    <w:docPart>
      <w:docPartPr>
        <w:name w:val="BCB69B82F91447F1B92E89C3614BC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AF5B7-C529-47B7-BD94-5DF1675F697F}"/>
      </w:docPartPr>
      <w:docPartBody>
        <w:p w:rsidR="00000000" w:rsidRDefault="00DD053E" w:rsidP="00DD053E">
          <w:pPr>
            <w:pStyle w:val="BCB69B82F91447F1B92E89C3614BC528"/>
          </w:pPr>
          <w:r>
            <w:t>[City, ST  ZIP Code]</w:t>
          </w:r>
        </w:p>
      </w:docPartBody>
    </w:docPart>
    <w:docPart>
      <w:docPartPr>
        <w:name w:val="3DE2ECA06117401482336113B0A07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95CC2-D64B-409C-BED7-ED8A169E9E01}"/>
      </w:docPartPr>
      <w:docPartBody>
        <w:p w:rsidR="00000000" w:rsidRDefault="00DD053E" w:rsidP="00DD053E">
          <w:pPr>
            <w:pStyle w:val="3DE2ECA06117401482336113B0A074BE"/>
          </w:pPr>
          <w:r>
            <w:t>[phone]</w:t>
          </w:r>
        </w:p>
      </w:docPartBody>
    </w:docPart>
    <w:docPart>
      <w:docPartPr>
        <w:name w:val="828554FFC8764395B8850631539E8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09CE-A441-4EA3-97B3-A93758F863EA}"/>
      </w:docPartPr>
      <w:docPartBody>
        <w:p w:rsidR="00000000" w:rsidRDefault="00DD053E" w:rsidP="00DD053E">
          <w:pPr>
            <w:pStyle w:val="828554FFC8764395B8850631539E82A4"/>
          </w:pPr>
          <w:r>
            <w:t>[fax]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53"/>
    <w:rsid w:val="00012863"/>
    <w:rsid w:val="000325F7"/>
    <w:rsid w:val="000427C0"/>
    <w:rsid w:val="0005000A"/>
    <w:rsid w:val="000E2372"/>
    <w:rsid w:val="0021028B"/>
    <w:rsid w:val="00251172"/>
    <w:rsid w:val="0025784D"/>
    <w:rsid w:val="00272E3D"/>
    <w:rsid w:val="003D7B88"/>
    <w:rsid w:val="0041768E"/>
    <w:rsid w:val="004D1C47"/>
    <w:rsid w:val="00592790"/>
    <w:rsid w:val="00593216"/>
    <w:rsid w:val="00750A97"/>
    <w:rsid w:val="00795BF6"/>
    <w:rsid w:val="007B036F"/>
    <w:rsid w:val="00820B6F"/>
    <w:rsid w:val="00860B2A"/>
    <w:rsid w:val="008851E5"/>
    <w:rsid w:val="008A7C7F"/>
    <w:rsid w:val="008C4D53"/>
    <w:rsid w:val="009814A0"/>
    <w:rsid w:val="00A05058"/>
    <w:rsid w:val="00AD1D54"/>
    <w:rsid w:val="00AD6007"/>
    <w:rsid w:val="00B65EF6"/>
    <w:rsid w:val="00BA0743"/>
    <w:rsid w:val="00BC66F2"/>
    <w:rsid w:val="00C2310A"/>
    <w:rsid w:val="00D0736E"/>
    <w:rsid w:val="00D24104"/>
    <w:rsid w:val="00D26405"/>
    <w:rsid w:val="00D5025D"/>
    <w:rsid w:val="00D641FA"/>
    <w:rsid w:val="00DD053E"/>
    <w:rsid w:val="00E34239"/>
    <w:rsid w:val="00E55112"/>
    <w:rsid w:val="00E73870"/>
    <w:rsid w:val="00E81332"/>
    <w:rsid w:val="00E86BA3"/>
    <w:rsid w:val="00EA74A3"/>
    <w:rsid w:val="00F2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72F61D69624410B32030677C6FDF29">
    <w:name w:val="A472F61D69624410B32030677C6FDF29"/>
  </w:style>
  <w:style w:type="paragraph" w:customStyle="1" w:styleId="93CFC55C63AC4F60A39B696414FA4B4E">
    <w:name w:val="93CFC55C63AC4F60A39B696414FA4B4E"/>
  </w:style>
  <w:style w:type="paragraph" w:customStyle="1" w:styleId="7997774B36F9478D9C84BEFCA65680FB">
    <w:name w:val="7997774B36F9478D9C84BEFCA65680FB"/>
  </w:style>
  <w:style w:type="paragraph" w:customStyle="1" w:styleId="80236493C8874195A45B126E93009C42">
    <w:name w:val="80236493C8874195A45B126E93009C42"/>
  </w:style>
  <w:style w:type="paragraph" w:customStyle="1" w:styleId="A8FB20A66B894049A5CD8BE778C5E559">
    <w:name w:val="A8FB20A66B894049A5CD8BE778C5E559"/>
  </w:style>
  <w:style w:type="paragraph" w:customStyle="1" w:styleId="FFD45208B1824F6F8BCEC14F542EBF9A">
    <w:name w:val="FFD45208B1824F6F8BCEC14F542EBF9A"/>
  </w:style>
  <w:style w:type="paragraph" w:customStyle="1" w:styleId="2024F808A9634D4DA1622093F23C5BF9">
    <w:name w:val="2024F808A9634D4DA1622093F23C5BF9"/>
  </w:style>
  <w:style w:type="paragraph" w:customStyle="1" w:styleId="82A9273B22BB4879BC21BD9E2F93E1DB">
    <w:name w:val="82A9273B22BB4879BC21BD9E2F93E1DB"/>
  </w:style>
  <w:style w:type="paragraph" w:customStyle="1" w:styleId="FA8DB8C4864D4A9A9E39B40BD778E126">
    <w:name w:val="FA8DB8C4864D4A9A9E39B40BD778E126"/>
  </w:style>
  <w:style w:type="paragraph" w:customStyle="1" w:styleId="772ACAC9CF334956B078D282681F148B">
    <w:name w:val="772ACAC9CF334956B078D282681F148B"/>
  </w:style>
  <w:style w:type="paragraph" w:customStyle="1" w:styleId="6B73FC70FB88457CBFE7C8EA1BA669EB">
    <w:name w:val="6B73FC70FB88457CBFE7C8EA1BA669EB"/>
  </w:style>
  <w:style w:type="paragraph" w:customStyle="1" w:styleId="79E6126998C44E73BF0FDFF05914BCDE">
    <w:name w:val="79E6126998C44E73BF0FDFF05914BCDE"/>
  </w:style>
  <w:style w:type="paragraph" w:customStyle="1" w:styleId="ACFD254B5CBD484D8242B18F2F641416">
    <w:name w:val="ACFD254B5CBD484D8242B18F2F641416"/>
  </w:style>
  <w:style w:type="paragraph" w:customStyle="1" w:styleId="1504E27A4ADB4D7298CB853EB7CF36E3">
    <w:name w:val="1504E27A4ADB4D7298CB853EB7CF36E3"/>
  </w:style>
  <w:style w:type="paragraph" w:customStyle="1" w:styleId="9AC0AFF7858E4E828F21A8670B75C033">
    <w:name w:val="9AC0AFF7858E4E828F21A8670B75C033"/>
  </w:style>
  <w:style w:type="paragraph" w:customStyle="1" w:styleId="AC928C4FC237477FB3F8C6C2902EB045">
    <w:name w:val="AC928C4FC237477FB3F8C6C2902EB045"/>
  </w:style>
  <w:style w:type="paragraph" w:customStyle="1" w:styleId="AF855D60B04343B3A21771B1C417C909">
    <w:name w:val="AF855D60B04343B3A21771B1C417C909"/>
  </w:style>
  <w:style w:type="paragraph" w:customStyle="1" w:styleId="05352E206BE449F09732F6190FF1835A">
    <w:name w:val="05352E206BE449F09732F6190FF1835A"/>
  </w:style>
  <w:style w:type="paragraph" w:customStyle="1" w:styleId="15330BD6B3C04E598D6E8646FD9664C7">
    <w:name w:val="15330BD6B3C04E598D6E8646FD9664C7"/>
  </w:style>
  <w:style w:type="paragraph" w:customStyle="1" w:styleId="A88FB0379A92456F8EDF7914754F117D">
    <w:name w:val="A88FB0379A92456F8EDF7914754F117D"/>
  </w:style>
  <w:style w:type="paragraph" w:customStyle="1" w:styleId="9071BC6964844F6B8A65A1F09F2A112F">
    <w:name w:val="9071BC6964844F6B8A65A1F09F2A112F"/>
  </w:style>
  <w:style w:type="paragraph" w:customStyle="1" w:styleId="D180571E9112451AA791552C6D0582DE">
    <w:name w:val="D180571E9112451AA791552C6D0582DE"/>
    <w:rsid w:val="0005000A"/>
  </w:style>
  <w:style w:type="paragraph" w:customStyle="1" w:styleId="E3D81F4553B74760838C86F178F826D9">
    <w:name w:val="E3D81F4553B74760838C86F178F826D9"/>
    <w:rsid w:val="0005000A"/>
  </w:style>
  <w:style w:type="paragraph" w:customStyle="1" w:styleId="1C6FF292F1664DA082EAFB79E943BD43">
    <w:name w:val="1C6FF292F1664DA082EAFB79E943BD43"/>
    <w:rsid w:val="00750A97"/>
  </w:style>
  <w:style w:type="paragraph" w:customStyle="1" w:styleId="217B973CF4C4470BB5F1121A75D374B8">
    <w:name w:val="217B973CF4C4470BB5F1121A75D374B8"/>
    <w:rsid w:val="00750A97"/>
  </w:style>
  <w:style w:type="paragraph" w:customStyle="1" w:styleId="3A98310A01E34086A491D958FD8C5E7F">
    <w:name w:val="3A98310A01E34086A491D958FD8C5E7F"/>
    <w:rsid w:val="00750A97"/>
  </w:style>
  <w:style w:type="character" w:styleId="PlaceholderText">
    <w:name w:val="Placeholder Text"/>
    <w:basedOn w:val="DefaultParagraphFont"/>
    <w:uiPriority w:val="99"/>
    <w:semiHidden/>
    <w:rsid w:val="007B036F"/>
    <w:rPr>
      <w:color w:val="808080"/>
    </w:rPr>
  </w:style>
  <w:style w:type="paragraph" w:customStyle="1" w:styleId="93CFC55C63AC4F60A39B696414FA4B4E1">
    <w:name w:val="93CFC55C63AC4F60A39B696414FA4B4E1"/>
    <w:rsid w:val="00D641FA"/>
    <w:pPr>
      <w:spacing w:before="60" w:after="0" w:line="240" w:lineRule="auto"/>
    </w:pPr>
    <w:rPr>
      <w:rFonts w:eastAsia="Times New Roman" w:cs="Times New Roman"/>
      <w:i/>
      <w:spacing w:val="4"/>
      <w:sz w:val="15"/>
      <w:szCs w:val="18"/>
    </w:rPr>
  </w:style>
  <w:style w:type="paragraph" w:customStyle="1" w:styleId="8411A440D94F4E84B31CD22F6C4E662A">
    <w:name w:val="8411A440D94F4E84B31CD22F6C4E662A"/>
    <w:rsid w:val="00D641FA"/>
  </w:style>
  <w:style w:type="paragraph" w:customStyle="1" w:styleId="B920EC0189E545158E0343B6C41E0BF5">
    <w:name w:val="B920EC0189E545158E0343B6C41E0BF5"/>
    <w:rsid w:val="00E81332"/>
  </w:style>
  <w:style w:type="paragraph" w:customStyle="1" w:styleId="9775CA715B9B467B937DCC5687269849">
    <w:name w:val="9775CA715B9B467B937DCC5687269849"/>
    <w:rsid w:val="00E81332"/>
  </w:style>
  <w:style w:type="paragraph" w:customStyle="1" w:styleId="BCB4F597DFBD4BC6B47C38D37798C747">
    <w:name w:val="BCB4F597DFBD4BC6B47C38D37798C747"/>
    <w:rsid w:val="00E81332"/>
  </w:style>
  <w:style w:type="paragraph" w:customStyle="1" w:styleId="51F169CE005E4F34886E480D433D3098">
    <w:name w:val="51F169CE005E4F34886E480D433D3098"/>
    <w:rsid w:val="00E81332"/>
  </w:style>
  <w:style w:type="paragraph" w:customStyle="1" w:styleId="2C3AD07F93594DB9BD4D8E3715DCE0FD">
    <w:name w:val="2C3AD07F93594DB9BD4D8E3715DCE0FD"/>
    <w:rsid w:val="00E81332"/>
  </w:style>
  <w:style w:type="paragraph" w:customStyle="1" w:styleId="696B5DCDDCF748B2B0AE82A558F71E7B">
    <w:name w:val="696B5DCDDCF748B2B0AE82A558F71E7B"/>
    <w:rsid w:val="00E81332"/>
  </w:style>
  <w:style w:type="paragraph" w:customStyle="1" w:styleId="1DE0F364EA7749BF8C20931735F8A61D">
    <w:name w:val="1DE0F364EA7749BF8C20931735F8A61D"/>
    <w:rsid w:val="00E81332"/>
  </w:style>
  <w:style w:type="paragraph" w:customStyle="1" w:styleId="93CFC55C63AC4F60A39B696414FA4B4E2">
    <w:name w:val="93CFC55C63AC4F60A39B696414FA4B4E2"/>
    <w:rsid w:val="00C2310A"/>
    <w:pPr>
      <w:spacing w:before="60" w:after="0" w:line="240" w:lineRule="auto"/>
    </w:pPr>
    <w:rPr>
      <w:rFonts w:eastAsia="Times New Roman" w:cs="Times New Roman"/>
      <w:i/>
      <w:spacing w:val="4"/>
      <w:sz w:val="15"/>
      <w:szCs w:val="18"/>
    </w:rPr>
  </w:style>
  <w:style w:type="paragraph" w:customStyle="1" w:styleId="2B48ED730A824AAA80D4FB9E8E5BD303">
    <w:name w:val="2B48ED730A824AAA80D4FB9E8E5BD303"/>
    <w:rsid w:val="007B036F"/>
  </w:style>
  <w:style w:type="paragraph" w:customStyle="1" w:styleId="C7CE963D1C93404693C9A64CA058047D">
    <w:name w:val="C7CE963D1C93404693C9A64CA058047D"/>
    <w:rsid w:val="007B036F"/>
  </w:style>
  <w:style w:type="paragraph" w:customStyle="1" w:styleId="CA464CC8D9174784B79BB4391C88360C">
    <w:name w:val="CA464CC8D9174784B79BB4391C88360C"/>
    <w:rsid w:val="00DD053E"/>
  </w:style>
  <w:style w:type="paragraph" w:customStyle="1" w:styleId="8D5F48EC993A4471AF3A2DD88212E723">
    <w:name w:val="8D5F48EC993A4471AF3A2DD88212E723"/>
    <w:rsid w:val="00DD053E"/>
  </w:style>
  <w:style w:type="paragraph" w:customStyle="1" w:styleId="EE3CE92D9C5445F28F5C5C45166886CA">
    <w:name w:val="EE3CE92D9C5445F28F5C5C45166886CA"/>
    <w:rsid w:val="00DD053E"/>
  </w:style>
  <w:style w:type="paragraph" w:customStyle="1" w:styleId="6CC8CBF989F74EB68360A7B5C1562AAE">
    <w:name w:val="6CC8CBF989F74EB68360A7B5C1562AAE"/>
    <w:rsid w:val="00DD053E"/>
  </w:style>
  <w:style w:type="paragraph" w:customStyle="1" w:styleId="46CC0F9974CD4BB7BC0FCAEB1A5AA49D">
    <w:name w:val="46CC0F9974CD4BB7BC0FCAEB1A5AA49D"/>
    <w:rsid w:val="00DD053E"/>
  </w:style>
  <w:style w:type="paragraph" w:customStyle="1" w:styleId="25EFCC00A1B545FCA0285C72C6190AA9">
    <w:name w:val="25EFCC00A1B545FCA0285C72C6190AA9"/>
    <w:rsid w:val="00DD053E"/>
  </w:style>
  <w:style w:type="paragraph" w:customStyle="1" w:styleId="764DEB0DE4114550B75750CF4D9C3FDB">
    <w:name w:val="764DEB0DE4114550B75750CF4D9C3FDB"/>
    <w:rsid w:val="00DD053E"/>
  </w:style>
  <w:style w:type="paragraph" w:customStyle="1" w:styleId="BCB69B82F91447F1B92E89C3614BC528">
    <w:name w:val="BCB69B82F91447F1B92E89C3614BC528"/>
    <w:rsid w:val="00DD053E"/>
  </w:style>
  <w:style w:type="paragraph" w:customStyle="1" w:styleId="3DE2ECA06117401482336113B0A074BE">
    <w:name w:val="3DE2ECA06117401482336113B0A074BE"/>
    <w:rsid w:val="00DD053E"/>
  </w:style>
  <w:style w:type="paragraph" w:customStyle="1" w:styleId="828554FFC8764395B8850631539E82A4">
    <w:name w:val="828554FFC8764395B8850631539E82A4"/>
    <w:rsid w:val="00DD05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nditions xmlns:xsd="http://www.w3.org/2001/XMLSchema" xmlns:xsi="http://www.w3.org/2001/XMLSchema-instance" xmlns="http://opendope.org/condition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xpaths xmlns:xsd="http://www.w3.org/2001/XMLSchema" xmlns:xsi="http://www.w3.org/2001/XMLSchema-instance" xmlns="http://opendope.org/xpaths">
  <xpath id="x1">
    <dataBinding xpath="/ns1:coreProperties[1]/ns0:subject[1]" storeItemID="{6C3C8BC8-F283-45AE-878A-BAB7291924A1}" prefixMappings="xmlns:ns0='http://purl.org/dc/elements/1.1/' xmlns:ns1='http://schemas.openxmlformats.org/package/2006/metadata/core-properties' "/>
  </xpath>
  <xpath id="x2">
    <dataBinding xpath="/ns1:coreProperties[1]/ns0:subject[1]" storeItemID="{6C3C8BC8-F283-45AE-878A-BAB7291924A1}" prefixMappings="xmlns:ns0='http://purl.org/dc/elements/1.1/' xmlns:ns1='http://schemas.openxmlformats.org/package/2006/metadata/core-properties' "/>
  </xpath>
</xpaths>
</file>

<file path=customXml/item4.xml><?xml version="1.0" encoding="utf-8"?>
<components xmlns:xsd="http://www.w3.org/2001/XMLSchema" xmlns:xsi="http://www.w3.org/2001/XMLSchema-instance" xmlns="http://opendope.org/component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18050-1A72-442F-B707-633174AB0FCA}">
  <ds:schemaRefs>
    <ds:schemaRef ds:uri="http://www.w3.org/2001/XMLSchema"/>
    <ds:schemaRef ds:uri="http://opendope.org/conditions"/>
  </ds:schemaRefs>
</ds:datastoreItem>
</file>

<file path=customXml/itemProps2.xml><?xml version="1.0" encoding="utf-8"?>
<ds:datastoreItem xmlns:ds="http://schemas.openxmlformats.org/officeDocument/2006/customXml" ds:itemID="{7260430A-6BFD-4FCC-BAB9-5EBF5B4E32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287302-6445-4484-9B03-1A41962685F0}">
  <ds:schemaRefs>
    <ds:schemaRef ds:uri="http://www.w3.org/2001/XMLSchema"/>
    <ds:schemaRef ds:uri="http://opendope.org/xpaths"/>
  </ds:schemaRefs>
</ds:datastoreItem>
</file>

<file path=customXml/itemProps4.xml><?xml version="1.0" encoding="utf-8"?>
<ds:datastoreItem xmlns:ds="http://schemas.openxmlformats.org/officeDocument/2006/customXml" ds:itemID="{E28B18C1-36AE-4311-8657-987278DD8613}">
  <ds:schemaRefs>
    <ds:schemaRef ds:uri="http://www.w3.org/2001/XMLSchema"/>
    <ds:schemaRef ds:uri="http://opendope.org/components"/>
  </ds:schemaRefs>
</ds:datastoreItem>
</file>

<file path=customXml/itemProps5.xml><?xml version="1.0" encoding="utf-8"?>
<ds:datastoreItem xmlns:ds="http://schemas.openxmlformats.org/officeDocument/2006/customXml" ds:itemID="{BCEB961D-EC06-4D9D-BD39-8E457FA43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order (Blue Gradient design).dotx</Template>
  <TotalTime>85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order (Blue Gradient design)</vt:lpstr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order (Blue Gradient design)</dc:title>
  <dc:creator>Do</dc:creator>
  <cp:keywords/>
  <cp:lastModifiedBy>Do</cp:lastModifiedBy>
  <cp:revision>64</cp:revision>
  <cp:lastPrinted>2004-06-01T16:02:00Z</cp:lastPrinted>
  <dcterms:created xsi:type="dcterms:W3CDTF">2013-10-19T11:38:00Z</dcterms:created>
  <dcterms:modified xsi:type="dcterms:W3CDTF">2013-10-20T23:12:00Z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TC011294571033</vt:lpwstr>
  </property>
</Properties>
</file>