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38"/>
        <w:gridCol w:w="3998"/>
      </w:tblGrid>
      <w:tr w:rsidR="009C5836" w:rsidRPr="001E3C2E" w:rsidTr="00902CBD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FC56A1" w:rsidP="008B50D8">
            <w:r w:rsidRPr="00FC56A1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2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924238" w:rsidP="00E27198">
            <w:pPr>
              <w:pStyle w:val="Heading1"/>
            </w:pPr>
            <w:r>
              <w:t>SALES ORDER</w:t>
            </w:r>
          </w:p>
        </w:tc>
      </w:tr>
      <w:tr w:rsidR="009C5836" w:rsidRPr="001E3C2E" w:rsidTr="00902CBD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&amp;od:xpath=x1"/>
              <w:id w:val="977203009"/>
              <w:placeholder>
                <w:docPart w:val="A472F61D69624410B32030677C6FDF2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902CBD" w:rsidP="009C5836">
                <w:pPr>
                  <w:pStyle w:val="Name"/>
                </w:pPr>
                <w:r>
                  <w:t>[Company Name]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77203020"/>
              <w:placeholder>
                <w:docPart w:val="93CFC55C63AC4F60A39B696414FA4B4E"/>
              </w:placeholder>
              <w:temporary/>
              <w:showingPlcHdr/>
            </w:sdtPr>
            <w:sdtEndPr/>
            <w:sdtContent>
              <w:p w:rsidR="009C5836" w:rsidRDefault="00902CBD" w:rsidP="00902CBD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sdt>
              <w:sdtPr>
                <w:alias w:val="No."/>
                <w:tag w:val="No."/>
                <w:id w:val="977203047"/>
                <w:placeholder>
                  <w:docPart w:val="7997774B36F9478D9C84BEFCA65680FB"/>
                </w:placeholder>
                <w:temporary/>
                <w:showingPlcHdr/>
              </w:sdtPr>
              <w:sdtEndPr/>
              <w:sdtContent>
                <w:r w:rsidR="00902CBD">
                  <w:t>[No.]</w:t>
                </w:r>
              </w:sdtContent>
            </w:sdt>
          </w:p>
          <w:p w:rsidR="009C5836" w:rsidRDefault="009C5836" w:rsidP="00902CBD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77203074"/>
                <w:placeholder>
                  <w:docPart w:val="80236493C8874195A45B126E93009C42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02CBD">
                  <w:t>[Click to Select Date]</w:t>
                </w:r>
              </w:sdtContent>
            </w:sdt>
          </w:p>
        </w:tc>
      </w:tr>
      <w:tr w:rsidR="007C7496" w:rsidRPr="001E3C2E" w:rsidTr="00902CBD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sdt>
            <w:sdtPr>
              <w:alias w:val="Address"/>
              <w:tag w:val="Address"/>
              <w:id w:val="955042285"/>
              <w:placeholder>
                <w:docPart w:val="A8FB20A66B894049A5CD8BE778C5E55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Address, City, ST  ZIP Code]</w:t>
                </w:r>
              </w:p>
            </w:sdtContent>
          </w:sdt>
          <w:p w:rsidR="00902CBD" w:rsidRDefault="00902CBD" w:rsidP="00902CBD">
            <w:r w:rsidRPr="001E3C2E">
              <w:t xml:space="preserve">Phone </w:t>
            </w:r>
            <w:sdt>
              <w:sdtPr>
                <w:alias w:val="Phone"/>
                <w:tag w:val="Phone"/>
                <w:id w:val="955042312"/>
                <w:placeholder>
                  <w:docPart w:val="FFD45208B1824F6F8BCEC14F542EBF9A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</w:t>
            </w:r>
            <w:r w:rsidRPr="001E3C2E">
              <w:t xml:space="preserve">Fax </w:t>
            </w:r>
            <w:sdt>
              <w:sdtPr>
                <w:alias w:val="Fax"/>
                <w:tag w:val="Fax"/>
                <w:id w:val="955042339"/>
                <w:placeholder>
                  <w:docPart w:val="2024F808A9634D4DA1622093F23C5BF9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955042367"/>
              <w:placeholder>
                <w:docPart w:val="82A9273B22BB4879BC21BD9E2F93E1DB"/>
              </w:placeholder>
              <w:temporary/>
              <w:showingPlcHdr/>
            </w:sdtPr>
            <w:sdtEndPr/>
            <w:sdtContent>
              <w:p w:rsidR="00E27198" w:rsidRDefault="00902CBD" w:rsidP="00902CBD">
                <w:r>
                  <w:t>[email]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76"/>
        <w:gridCol w:w="556"/>
        <w:gridCol w:w="3454"/>
      </w:tblGrid>
      <w:tr w:rsidR="00012C15" w:rsidRPr="001E3C2E" w:rsidTr="00902CBD">
        <w:trPr>
          <w:trHeight w:val="1184"/>
        </w:trPr>
        <w:tc>
          <w:tcPr>
            <w:tcW w:w="450" w:type="dxa"/>
          </w:tcPr>
          <w:p w:rsidR="00703C78" w:rsidRPr="001E3C2E" w:rsidRDefault="00703C78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sdt>
            <w:sdtPr>
              <w:alias w:val="Name"/>
              <w:tag w:val="Name"/>
              <w:id w:val="955042394"/>
              <w:placeholder>
                <w:docPart w:val="FA8DB8C4864D4A9A9E39B40BD778E126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[Contact Name]</w:t>
                </w:r>
              </w:p>
            </w:sdtContent>
          </w:sdt>
          <w:sdt>
            <w:sdtPr>
              <w:alias w:val="Company"/>
              <w:tag w:val="Company"/>
              <w:id w:val="955042421"/>
              <w:placeholder>
                <w:docPart w:val="772ACAC9CF334956B078D282681F148B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55042448"/>
              <w:placeholder>
                <w:docPart w:val="6B73FC70FB88457CBFE7C8EA1BA669EB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55042475"/>
              <w:placeholder>
                <w:docPart w:val="79E6126998C44E73BF0FDFF05914BCDE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55042502"/>
              <w:placeholder>
                <w:docPart w:val="ACFD254B5CBD484D8242B18F2F641416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8B549F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55042529"/>
                <w:placeholder>
                  <w:docPart w:val="1504E27A4ADB4D7298CB853EB7CF36E3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tc>
          <w:tcPr>
            <w:tcW w:w="556" w:type="dxa"/>
          </w:tcPr>
          <w:p w:rsidR="00703C78" w:rsidRPr="006C6182" w:rsidRDefault="00DF7693" w:rsidP="00FC56A1">
            <w:pPr>
              <w:pStyle w:val="Heading2"/>
            </w:pPr>
            <w:r>
              <w:t>SHIP TO</w:t>
            </w:r>
          </w:p>
        </w:tc>
        <w:tc>
          <w:tcPr>
            <w:tcW w:w="3505" w:type="dxa"/>
          </w:tcPr>
          <w:sdt>
            <w:sdtPr>
              <w:alias w:val="Name"/>
              <w:tag w:val="Name"/>
              <w:id w:val="977203103"/>
              <w:placeholder>
                <w:docPart w:val="9AC0AFF7858E4E828F21A8670B75C033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[Contact Name]</w:t>
                </w:r>
              </w:p>
            </w:sdtContent>
          </w:sdt>
          <w:sdt>
            <w:sdtPr>
              <w:alias w:val="Company"/>
              <w:tag w:val="Company"/>
              <w:id w:val="977203104"/>
              <w:placeholder>
                <w:docPart w:val="AC928C4FC237477FB3F8C6C2902EB045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77203105"/>
              <w:placeholder>
                <w:docPart w:val="AF855D60B04343B3A21771B1C417C90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77203106"/>
              <w:placeholder>
                <w:docPart w:val="05352E206BE449F09732F6190FF1835A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77203107"/>
              <w:placeholder>
                <w:docPart w:val="15330BD6B3C04E598D6E8646FD9664C7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703C78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77203108"/>
                <w:placeholder>
                  <w:docPart w:val="A88FB0379A92456F8EDF7914754F117D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31"/>
        <w:gridCol w:w="1405"/>
        <w:gridCol w:w="1420"/>
        <w:gridCol w:w="1420"/>
        <w:gridCol w:w="1421"/>
        <w:gridCol w:w="1420"/>
        <w:gridCol w:w="1409"/>
      </w:tblGrid>
      <w:tr w:rsidR="00205DD6" w:rsidRPr="001E3C2E" w:rsidTr="00902CBD">
        <w:trPr>
          <w:cantSplit/>
          <w:trHeight w:val="288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salesperson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job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902CBD">
            <w:pPr>
              <w:pStyle w:val="ColumnHeadings"/>
            </w:pPr>
            <w:r>
              <w:t>shipping method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shipping terms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delivery date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902CB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205DD6" w:rsidRPr="001E3C2E" w:rsidRDefault="00205DD6" w:rsidP="008A3C48">
            <w:pPr>
              <w:pStyle w:val="ColumnHeadings"/>
            </w:pPr>
            <w:r>
              <w:t>due date</w:t>
            </w:r>
          </w:p>
        </w:tc>
      </w:tr>
      <w:tr w:rsidR="00205DD6" w:rsidRPr="001E3C2E" w:rsidTr="00902CBD">
        <w:trPr>
          <w:cantSplit/>
          <w:trHeight w:val="288"/>
        </w:trPr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  <w:r>
              <w:t>Due on receipt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05DD6" w:rsidRDefault="00205DD6" w:rsidP="008A3C48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2"/>
        <w:gridCol w:w="4132"/>
        <w:gridCol w:w="1261"/>
        <w:gridCol w:w="1155"/>
        <w:gridCol w:w="1164"/>
        <w:gridCol w:w="1157"/>
      </w:tblGrid>
      <w:tr w:rsidR="00205DD6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qty</w:t>
            </w:r>
          </w:p>
        </w:tc>
        <w:tc>
          <w:tcPr>
            <w:tcW w:w="4232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item #</w:t>
            </w:r>
          </w:p>
        </w:tc>
        <w:tc>
          <w:tcPr>
            <w:tcW w:w="126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description</w:t>
            </w:r>
          </w:p>
        </w:tc>
        <w:tc>
          <w:tcPr>
            <w:tcW w:w="1169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unit price</w:t>
            </w:r>
          </w:p>
        </w:tc>
        <w:tc>
          <w:tcPr>
            <w:tcW w:w="1169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discount</w:t>
            </w:r>
          </w:p>
        </w:tc>
        <w:tc>
          <w:tcPr>
            <w:tcW w:w="1169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line total</w:t>
            </w: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107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42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8B50D8"/>
        </w:tc>
        <w:tc>
          <w:tcPr>
            <w:tcW w:w="126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531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2432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 discount</w:t>
            </w: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E3C2E" w:rsidRDefault="009520ED" w:rsidP="008B50D8">
            <w:pPr>
              <w:pStyle w:val="Amount"/>
            </w:pP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1E3C2E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3601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3601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  <w:tr w:rsidR="009520ED" w:rsidRPr="001E3C2E" w:rsidTr="00902CBD">
        <w:trPr>
          <w:cantSplit/>
          <w:trHeight w:val="288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3601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16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9520ED" w:rsidP="008B50D8">
            <w:pPr>
              <w:pStyle w:val="Amount"/>
            </w:pPr>
          </w:p>
        </w:tc>
      </w:tr>
    </w:tbl>
    <w:p w:rsidR="00905519" w:rsidRDefault="00905519" w:rsidP="00905519"/>
    <w:p w:rsidR="00905519" w:rsidRDefault="00905519" w:rsidP="00905519">
      <w:pPr>
        <w:pStyle w:val="LowerCenteredText"/>
      </w:pPr>
      <w:r>
        <w:t xml:space="preserve">Make all checks payable to </w:t>
      </w:r>
      <w:sdt>
        <w:sdtPr>
          <w:alias w:val="Company"/>
          <w:tag w:val="Company&amp;od:xpath=x2"/>
          <w:id w:val="977203109"/>
          <w:placeholder>
            <w:docPart w:val="9071BC6964844F6B8A65A1F09F2A112F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02CBD">
            <w:t>[Company Name]</w:t>
          </w:r>
        </w:sdtContent>
      </w:sdt>
      <w:bookmarkStart w:id="0" w:name="_GoBack"/>
      <w:bookmarkEnd w:id="0"/>
    </w:p>
    <w:p w:rsidR="00B764B8" w:rsidRPr="001E3C2E" w:rsidRDefault="00905519" w:rsidP="00905519">
      <w:pPr>
        <w:pStyle w:val="Thankyou"/>
      </w:pPr>
      <w:r w:rsidRPr="0015744F">
        <w:t>Thank you for your business!</w:t>
      </w:r>
    </w:p>
    <w:sectPr w:rsidR="00B764B8" w:rsidRPr="001E3C2E" w:rsidSect="00902CBD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107" w:rsidRDefault="00700107">
      <w:r>
        <w:separator/>
      </w:r>
    </w:p>
  </w:endnote>
  <w:endnote w:type="continuationSeparator" w:id="0">
    <w:p w:rsidR="00700107" w:rsidRDefault="0070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107" w:rsidRDefault="00700107">
      <w:r>
        <w:separator/>
      </w:r>
    </w:p>
  </w:footnote>
  <w:footnote w:type="continuationSeparator" w:id="0">
    <w:p w:rsidR="00700107" w:rsidRDefault="0070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99"/>
    <w:rsid w:val="00002021"/>
    <w:rsid w:val="00005419"/>
    <w:rsid w:val="00012C15"/>
    <w:rsid w:val="00012DA5"/>
    <w:rsid w:val="0001438F"/>
    <w:rsid w:val="00017A97"/>
    <w:rsid w:val="000403E8"/>
    <w:rsid w:val="000417F9"/>
    <w:rsid w:val="00043699"/>
    <w:rsid w:val="00050499"/>
    <w:rsid w:val="00056E24"/>
    <w:rsid w:val="000A72A8"/>
    <w:rsid w:val="000C60AF"/>
    <w:rsid w:val="000E592C"/>
    <w:rsid w:val="0015744F"/>
    <w:rsid w:val="00166D63"/>
    <w:rsid w:val="001724F6"/>
    <w:rsid w:val="00195350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46484"/>
    <w:rsid w:val="00251C32"/>
    <w:rsid w:val="00326411"/>
    <w:rsid w:val="00341D54"/>
    <w:rsid w:val="003465E2"/>
    <w:rsid w:val="00360D3D"/>
    <w:rsid w:val="003756B5"/>
    <w:rsid w:val="00387E68"/>
    <w:rsid w:val="003B7E00"/>
    <w:rsid w:val="003D6485"/>
    <w:rsid w:val="003E37CA"/>
    <w:rsid w:val="003E3D7F"/>
    <w:rsid w:val="003F03CA"/>
    <w:rsid w:val="00413CC1"/>
    <w:rsid w:val="00416A5B"/>
    <w:rsid w:val="00422E91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67FAB"/>
    <w:rsid w:val="006C4528"/>
    <w:rsid w:val="006C6182"/>
    <w:rsid w:val="006D2782"/>
    <w:rsid w:val="006F21A0"/>
    <w:rsid w:val="00700107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97D19"/>
    <w:rsid w:val="008A1909"/>
    <w:rsid w:val="008A3C48"/>
    <w:rsid w:val="008B50D8"/>
    <w:rsid w:val="008B549F"/>
    <w:rsid w:val="008C1DFD"/>
    <w:rsid w:val="008C30CA"/>
    <w:rsid w:val="008D63CA"/>
    <w:rsid w:val="008E6D99"/>
    <w:rsid w:val="008F7829"/>
    <w:rsid w:val="00902CBD"/>
    <w:rsid w:val="00904F13"/>
    <w:rsid w:val="00905519"/>
    <w:rsid w:val="00923ED7"/>
    <w:rsid w:val="00924238"/>
    <w:rsid w:val="0093568C"/>
    <w:rsid w:val="00936DCD"/>
    <w:rsid w:val="009463E1"/>
    <w:rsid w:val="009520ED"/>
    <w:rsid w:val="00966790"/>
    <w:rsid w:val="0098251A"/>
    <w:rsid w:val="009A1F18"/>
    <w:rsid w:val="009A6AF5"/>
    <w:rsid w:val="009C46E9"/>
    <w:rsid w:val="009C5836"/>
    <w:rsid w:val="009E6065"/>
    <w:rsid w:val="009E7724"/>
    <w:rsid w:val="00A10B6B"/>
    <w:rsid w:val="00A11DBF"/>
    <w:rsid w:val="00A24A2D"/>
    <w:rsid w:val="00A4752F"/>
    <w:rsid w:val="00A62877"/>
    <w:rsid w:val="00A67B29"/>
    <w:rsid w:val="00A70BD0"/>
    <w:rsid w:val="00A71F71"/>
    <w:rsid w:val="00A939C3"/>
    <w:rsid w:val="00AB03C9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0459E"/>
    <w:rsid w:val="00C22B70"/>
    <w:rsid w:val="00C276BE"/>
    <w:rsid w:val="00C32AE1"/>
    <w:rsid w:val="00C379F1"/>
    <w:rsid w:val="00C43BE7"/>
    <w:rsid w:val="00C5033A"/>
    <w:rsid w:val="00C52E4D"/>
    <w:rsid w:val="00C60CDF"/>
    <w:rsid w:val="00C66691"/>
    <w:rsid w:val="00C66AD0"/>
    <w:rsid w:val="00C74974"/>
    <w:rsid w:val="00CA1CFC"/>
    <w:rsid w:val="00CB4CBD"/>
    <w:rsid w:val="00CF01AF"/>
    <w:rsid w:val="00D0273A"/>
    <w:rsid w:val="00D33CEA"/>
    <w:rsid w:val="00D4146A"/>
    <w:rsid w:val="00D45E69"/>
    <w:rsid w:val="00D7042E"/>
    <w:rsid w:val="00D76A11"/>
    <w:rsid w:val="00DC1152"/>
    <w:rsid w:val="00DE09CB"/>
    <w:rsid w:val="00DF7693"/>
    <w:rsid w:val="00E16E99"/>
    <w:rsid w:val="00E27198"/>
    <w:rsid w:val="00E358C1"/>
    <w:rsid w:val="00E371FA"/>
    <w:rsid w:val="00E42426"/>
    <w:rsid w:val="00E6107D"/>
    <w:rsid w:val="00E9764B"/>
    <w:rsid w:val="00EA557C"/>
    <w:rsid w:val="00EF58B4"/>
    <w:rsid w:val="00F1292B"/>
    <w:rsid w:val="00F52042"/>
    <w:rsid w:val="00F64BE0"/>
    <w:rsid w:val="00F70E38"/>
    <w:rsid w:val="00F804A6"/>
    <w:rsid w:val="00FA6D4C"/>
    <w:rsid w:val="00FB1848"/>
    <w:rsid w:val="00FC56A1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7B5B9B87-FAC3-415A-97C1-976CCAF8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BD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02CBD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02CBD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2CBD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02CBD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nhideWhenUsed/>
    <w:qFormat/>
    <w:rsid w:val="00902CBD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902CBD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02CBD"/>
    <w:rPr>
      <w:color w:val="808080"/>
    </w:rPr>
  </w:style>
  <w:style w:type="paragraph" w:customStyle="1" w:styleId="LowerCenteredText">
    <w:name w:val="Lower Centered Text"/>
    <w:basedOn w:val="Normal"/>
    <w:qFormat/>
    <w:rsid w:val="00902CBD"/>
    <w:pPr>
      <w:spacing w:before="1400" w:after="6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\AppData\Roaming\Microsoft\Templates\Sales%20order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2F61D69624410B32030677C6F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4AE86-0AA7-4D97-93C1-8FBDDE2E4EB2}"/>
      </w:docPartPr>
      <w:docPartBody>
        <w:p w:rsidR="00000000" w:rsidRDefault="008C4D53">
          <w:pPr>
            <w:pStyle w:val="A472F61D69624410B32030677C6FDF29"/>
          </w:pPr>
          <w:r>
            <w:t>[Company Name]</w:t>
          </w:r>
        </w:p>
      </w:docPartBody>
    </w:docPart>
    <w:docPart>
      <w:docPartPr>
        <w:name w:val="93CFC55C63AC4F60A39B696414FA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B35E-2C49-47FA-8C70-369122631F76}"/>
      </w:docPartPr>
      <w:docPartBody>
        <w:p w:rsidR="00000000" w:rsidRDefault="008C4D53">
          <w:pPr>
            <w:pStyle w:val="93CFC55C63AC4F60A39B696414FA4B4E"/>
          </w:pPr>
          <w:r>
            <w:rPr>
              <w:noProof/>
            </w:rPr>
            <w:t>[Company Slogan]</w:t>
          </w:r>
        </w:p>
      </w:docPartBody>
    </w:docPart>
    <w:docPart>
      <w:docPartPr>
        <w:name w:val="7997774B36F9478D9C84BEFCA656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36D8F-4C7C-4360-9079-E4D963D02803}"/>
      </w:docPartPr>
      <w:docPartBody>
        <w:p w:rsidR="00000000" w:rsidRDefault="008C4D53">
          <w:pPr>
            <w:pStyle w:val="7997774B36F9478D9C84BEFCA65680FB"/>
          </w:pPr>
          <w:r>
            <w:t>[No.]</w:t>
          </w:r>
        </w:p>
      </w:docPartBody>
    </w:docPart>
    <w:docPart>
      <w:docPartPr>
        <w:name w:val="80236493C8874195A45B126E9300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B64D8-F094-4682-9FD2-9B296F7C20AF}"/>
      </w:docPartPr>
      <w:docPartBody>
        <w:p w:rsidR="00000000" w:rsidRDefault="008C4D53">
          <w:pPr>
            <w:pStyle w:val="80236493C8874195A45B126E93009C42"/>
          </w:pPr>
          <w:r>
            <w:t>[Click to Select Date]</w:t>
          </w:r>
        </w:p>
      </w:docPartBody>
    </w:docPart>
    <w:docPart>
      <w:docPartPr>
        <w:name w:val="A8FB20A66B894049A5CD8BE778C5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62A8A-021F-42C7-8851-E83579DD87BD}"/>
      </w:docPartPr>
      <w:docPartBody>
        <w:p w:rsidR="00000000" w:rsidRDefault="008C4D53">
          <w:pPr>
            <w:pStyle w:val="A8FB20A66B894049A5CD8BE778C5E559"/>
          </w:pPr>
          <w:r>
            <w:t>[Street Address, City, ST  ZIP Code]</w:t>
          </w:r>
        </w:p>
      </w:docPartBody>
    </w:docPart>
    <w:docPart>
      <w:docPartPr>
        <w:name w:val="FFD45208B1824F6F8BCEC14F542EB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A757-DA02-42AF-A98E-66908DF34CD1}"/>
      </w:docPartPr>
      <w:docPartBody>
        <w:p w:rsidR="00000000" w:rsidRDefault="008C4D53">
          <w:pPr>
            <w:pStyle w:val="FFD45208B1824F6F8BCEC14F542EBF9A"/>
          </w:pPr>
          <w:r>
            <w:t>[phone]</w:t>
          </w:r>
        </w:p>
      </w:docPartBody>
    </w:docPart>
    <w:docPart>
      <w:docPartPr>
        <w:name w:val="2024F808A9634D4DA1622093F23C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6318-DF8F-4060-8A62-20DF1767E05E}"/>
      </w:docPartPr>
      <w:docPartBody>
        <w:p w:rsidR="00000000" w:rsidRDefault="008C4D53">
          <w:pPr>
            <w:pStyle w:val="2024F808A9634D4DA1622093F23C5BF9"/>
          </w:pPr>
          <w:r>
            <w:t>[fax]</w:t>
          </w:r>
        </w:p>
      </w:docPartBody>
    </w:docPart>
    <w:docPart>
      <w:docPartPr>
        <w:name w:val="82A9273B22BB4879BC21BD9E2F93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D46C-2987-4AA4-AF10-F8023D9905F2}"/>
      </w:docPartPr>
      <w:docPartBody>
        <w:p w:rsidR="00000000" w:rsidRDefault="008C4D53">
          <w:pPr>
            <w:pStyle w:val="82A9273B22BB4879BC21BD9E2F93E1DB"/>
          </w:pPr>
          <w:r>
            <w:t>[email]</w:t>
          </w:r>
        </w:p>
      </w:docPartBody>
    </w:docPart>
    <w:docPart>
      <w:docPartPr>
        <w:name w:val="FA8DB8C4864D4A9A9E39B40BD778E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2F8F-7B1B-4D7C-8FF7-B94AEB96CA4E}"/>
      </w:docPartPr>
      <w:docPartBody>
        <w:p w:rsidR="00000000" w:rsidRDefault="008C4D53">
          <w:pPr>
            <w:pStyle w:val="FA8DB8C4864D4A9A9E39B40BD778E126"/>
          </w:pPr>
          <w:r>
            <w:t>[Contact Name]</w:t>
          </w:r>
        </w:p>
      </w:docPartBody>
    </w:docPart>
    <w:docPart>
      <w:docPartPr>
        <w:name w:val="772ACAC9CF334956B078D282681F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24F1-49A3-424B-A38B-41B168F99D13}"/>
      </w:docPartPr>
      <w:docPartBody>
        <w:p w:rsidR="00000000" w:rsidRDefault="008C4D53">
          <w:pPr>
            <w:pStyle w:val="772ACAC9CF334956B078D282681F148B"/>
          </w:pPr>
          <w:r>
            <w:t>[Company Name]</w:t>
          </w:r>
        </w:p>
      </w:docPartBody>
    </w:docPart>
    <w:docPart>
      <w:docPartPr>
        <w:name w:val="6B73FC70FB88457CBFE7C8EA1BA6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E1DD-1E22-4A50-91AB-2CB29E779E9E}"/>
      </w:docPartPr>
      <w:docPartBody>
        <w:p w:rsidR="00000000" w:rsidRDefault="008C4D53">
          <w:pPr>
            <w:pStyle w:val="6B73FC70FB88457CBFE7C8EA1BA669EB"/>
          </w:pPr>
          <w:r>
            <w:t>[Street Address]</w:t>
          </w:r>
        </w:p>
      </w:docPartBody>
    </w:docPart>
    <w:docPart>
      <w:docPartPr>
        <w:name w:val="79E6126998C44E73BF0FDFF05914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0F904-46EB-4BAB-B5A3-A04675D8BE8B}"/>
      </w:docPartPr>
      <w:docPartBody>
        <w:p w:rsidR="00000000" w:rsidRDefault="008C4D53">
          <w:pPr>
            <w:pStyle w:val="79E6126998C44E73BF0FDFF05914BCDE"/>
          </w:pPr>
          <w:r>
            <w:t>[City, ST  ZIP Code]</w:t>
          </w:r>
        </w:p>
      </w:docPartBody>
    </w:docPart>
    <w:docPart>
      <w:docPartPr>
        <w:name w:val="ACFD254B5CBD484D8242B18F2F64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98D3-C694-4968-AC10-776F7E895B49}"/>
      </w:docPartPr>
      <w:docPartBody>
        <w:p w:rsidR="00000000" w:rsidRDefault="008C4D53">
          <w:pPr>
            <w:pStyle w:val="ACFD254B5CBD484D8242B18F2F641416"/>
          </w:pPr>
          <w:r>
            <w:t>[phone]</w:t>
          </w:r>
        </w:p>
      </w:docPartBody>
    </w:docPart>
    <w:docPart>
      <w:docPartPr>
        <w:name w:val="1504E27A4ADB4D7298CB853EB7CF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BCA7-5B6B-4CF8-92C5-4ED55FB36ED1}"/>
      </w:docPartPr>
      <w:docPartBody>
        <w:p w:rsidR="00000000" w:rsidRDefault="008C4D53">
          <w:pPr>
            <w:pStyle w:val="1504E27A4ADB4D7298CB853EB7CF36E3"/>
          </w:pPr>
          <w:r>
            <w:t>[No.]</w:t>
          </w:r>
        </w:p>
      </w:docPartBody>
    </w:docPart>
    <w:docPart>
      <w:docPartPr>
        <w:name w:val="9AC0AFF7858E4E828F21A8670B75C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A783C-9818-4878-92A5-A436D9CDBF60}"/>
      </w:docPartPr>
      <w:docPartBody>
        <w:p w:rsidR="00000000" w:rsidRDefault="008C4D53">
          <w:pPr>
            <w:pStyle w:val="9AC0AFF7858E4E828F21A8670B75C033"/>
          </w:pPr>
          <w:r>
            <w:t>[Contact Name]</w:t>
          </w:r>
        </w:p>
      </w:docPartBody>
    </w:docPart>
    <w:docPart>
      <w:docPartPr>
        <w:name w:val="AC928C4FC237477FB3F8C6C2902E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61896-F714-4030-B707-8CA5C60548F6}"/>
      </w:docPartPr>
      <w:docPartBody>
        <w:p w:rsidR="00000000" w:rsidRDefault="008C4D53">
          <w:pPr>
            <w:pStyle w:val="AC928C4FC237477FB3F8C6C2902EB045"/>
          </w:pPr>
          <w:r>
            <w:t>[Company Name]</w:t>
          </w:r>
        </w:p>
      </w:docPartBody>
    </w:docPart>
    <w:docPart>
      <w:docPartPr>
        <w:name w:val="AF855D60B04343B3A21771B1C417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9DC4C-3722-450B-A9F1-1A499DD629AA}"/>
      </w:docPartPr>
      <w:docPartBody>
        <w:p w:rsidR="00000000" w:rsidRDefault="008C4D53">
          <w:pPr>
            <w:pStyle w:val="AF855D60B04343B3A21771B1C417C909"/>
          </w:pPr>
          <w:r>
            <w:t>[Street Address]</w:t>
          </w:r>
        </w:p>
      </w:docPartBody>
    </w:docPart>
    <w:docPart>
      <w:docPartPr>
        <w:name w:val="05352E206BE449F09732F6190FF18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E2F6-3A0E-4356-81E0-F563ADB9DC59}"/>
      </w:docPartPr>
      <w:docPartBody>
        <w:p w:rsidR="00000000" w:rsidRDefault="008C4D53">
          <w:pPr>
            <w:pStyle w:val="05352E206BE449F09732F6190FF1835A"/>
          </w:pPr>
          <w:r>
            <w:t>[City, ST  ZIP Code]</w:t>
          </w:r>
        </w:p>
      </w:docPartBody>
    </w:docPart>
    <w:docPart>
      <w:docPartPr>
        <w:name w:val="15330BD6B3C04E598D6E8646FD96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8FA6-8C3C-4616-B7DF-CE84AC1B5FB1}"/>
      </w:docPartPr>
      <w:docPartBody>
        <w:p w:rsidR="00000000" w:rsidRDefault="008C4D53">
          <w:pPr>
            <w:pStyle w:val="15330BD6B3C04E598D6E8646FD9664C7"/>
          </w:pPr>
          <w:r>
            <w:t>[phone]</w:t>
          </w:r>
        </w:p>
      </w:docPartBody>
    </w:docPart>
    <w:docPart>
      <w:docPartPr>
        <w:name w:val="A88FB0379A92456F8EDF7914754F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10EAB-2C45-4F15-99BE-BC84CBFB493A}"/>
      </w:docPartPr>
      <w:docPartBody>
        <w:p w:rsidR="00000000" w:rsidRDefault="008C4D53">
          <w:pPr>
            <w:pStyle w:val="A88FB0379A92456F8EDF7914754F117D"/>
          </w:pPr>
          <w:r>
            <w:t>[No.]</w:t>
          </w:r>
        </w:p>
      </w:docPartBody>
    </w:docPart>
    <w:docPart>
      <w:docPartPr>
        <w:name w:val="9071BC6964844F6B8A65A1F09F2A1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E220-2318-4D10-8395-D0CC1DC110E3}"/>
      </w:docPartPr>
      <w:docPartBody>
        <w:p w:rsidR="00000000" w:rsidRDefault="008C4D53">
          <w:pPr>
            <w:pStyle w:val="9071BC6964844F6B8A65A1F09F2A112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53"/>
    <w:rsid w:val="008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2F61D69624410B32030677C6FDF29">
    <w:name w:val="A472F61D69624410B32030677C6FDF29"/>
  </w:style>
  <w:style w:type="paragraph" w:customStyle="1" w:styleId="93CFC55C63AC4F60A39B696414FA4B4E">
    <w:name w:val="93CFC55C63AC4F60A39B696414FA4B4E"/>
  </w:style>
  <w:style w:type="paragraph" w:customStyle="1" w:styleId="7997774B36F9478D9C84BEFCA65680FB">
    <w:name w:val="7997774B36F9478D9C84BEFCA65680FB"/>
  </w:style>
  <w:style w:type="paragraph" w:customStyle="1" w:styleId="80236493C8874195A45B126E93009C42">
    <w:name w:val="80236493C8874195A45B126E93009C42"/>
  </w:style>
  <w:style w:type="paragraph" w:customStyle="1" w:styleId="A8FB20A66B894049A5CD8BE778C5E559">
    <w:name w:val="A8FB20A66B894049A5CD8BE778C5E559"/>
  </w:style>
  <w:style w:type="paragraph" w:customStyle="1" w:styleId="FFD45208B1824F6F8BCEC14F542EBF9A">
    <w:name w:val="FFD45208B1824F6F8BCEC14F542EBF9A"/>
  </w:style>
  <w:style w:type="paragraph" w:customStyle="1" w:styleId="2024F808A9634D4DA1622093F23C5BF9">
    <w:name w:val="2024F808A9634D4DA1622093F23C5BF9"/>
  </w:style>
  <w:style w:type="paragraph" w:customStyle="1" w:styleId="82A9273B22BB4879BC21BD9E2F93E1DB">
    <w:name w:val="82A9273B22BB4879BC21BD9E2F93E1DB"/>
  </w:style>
  <w:style w:type="paragraph" w:customStyle="1" w:styleId="FA8DB8C4864D4A9A9E39B40BD778E126">
    <w:name w:val="FA8DB8C4864D4A9A9E39B40BD778E126"/>
  </w:style>
  <w:style w:type="paragraph" w:customStyle="1" w:styleId="772ACAC9CF334956B078D282681F148B">
    <w:name w:val="772ACAC9CF334956B078D282681F148B"/>
  </w:style>
  <w:style w:type="paragraph" w:customStyle="1" w:styleId="6B73FC70FB88457CBFE7C8EA1BA669EB">
    <w:name w:val="6B73FC70FB88457CBFE7C8EA1BA669EB"/>
  </w:style>
  <w:style w:type="paragraph" w:customStyle="1" w:styleId="79E6126998C44E73BF0FDFF05914BCDE">
    <w:name w:val="79E6126998C44E73BF0FDFF05914BCDE"/>
  </w:style>
  <w:style w:type="paragraph" w:customStyle="1" w:styleId="ACFD254B5CBD484D8242B18F2F641416">
    <w:name w:val="ACFD254B5CBD484D8242B18F2F641416"/>
  </w:style>
  <w:style w:type="paragraph" w:customStyle="1" w:styleId="1504E27A4ADB4D7298CB853EB7CF36E3">
    <w:name w:val="1504E27A4ADB4D7298CB853EB7CF36E3"/>
  </w:style>
  <w:style w:type="paragraph" w:customStyle="1" w:styleId="9AC0AFF7858E4E828F21A8670B75C033">
    <w:name w:val="9AC0AFF7858E4E828F21A8670B75C033"/>
  </w:style>
  <w:style w:type="paragraph" w:customStyle="1" w:styleId="AC928C4FC237477FB3F8C6C2902EB045">
    <w:name w:val="AC928C4FC237477FB3F8C6C2902EB045"/>
  </w:style>
  <w:style w:type="paragraph" w:customStyle="1" w:styleId="AF855D60B04343B3A21771B1C417C909">
    <w:name w:val="AF855D60B04343B3A21771B1C417C909"/>
  </w:style>
  <w:style w:type="paragraph" w:customStyle="1" w:styleId="05352E206BE449F09732F6190FF1835A">
    <w:name w:val="05352E206BE449F09732F6190FF1835A"/>
  </w:style>
  <w:style w:type="paragraph" w:customStyle="1" w:styleId="15330BD6B3C04E598D6E8646FD9664C7">
    <w:name w:val="15330BD6B3C04E598D6E8646FD9664C7"/>
  </w:style>
  <w:style w:type="paragraph" w:customStyle="1" w:styleId="A88FB0379A92456F8EDF7914754F117D">
    <w:name w:val="A88FB0379A92456F8EDF7914754F117D"/>
  </w:style>
  <w:style w:type="paragraph" w:customStyle="1" w:styleId="9071BC6964844F6B8A65A1F09F2A112F">
    <w:name w:val="9071BC6964844F6B8A65A1F09F2A1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nditions xmlns:xsd="http://www.w3.org/2001/XMLSchema" xmlns:xsi="http://www.w3.org/2001/XMLSchema-instance" xmlns="http://opendope.org/conditions"/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xpaths xmlns:xsd="http://www.w3.org/2001/XMLSchema" xmlns:xsi="http://www.w3.org/2001/XMLSchema-instance" xmlns="http://opendope.org/xpaths">
  <xpath id="x1">
    <dataBinding xpath="/ns1:coreProperties[1]/ns0:subject[1]" storeItemID="{6C3C8BC8-F283-45AE-878A-BAB7291924A1}" prefixMappings="xmlns:ns0='http://purl.org/dc/elements/1.1/' xmlns:ns1='http://schemas.openxmlformats.org/package/2006/metadata/core-properties' "/>
  </xpath>
  <xpath id="x2">
    <dataBinding xpath="/ns1:coreProperties[1]/ns0:subject[1]" storeItemID="{6C3C8BC8-F283-45AE-878A-BAB7291924A1}" prefixMappings="xmlns:ns0='http://purl.org/dc/elements/1.1/' xmlns:ns1='http://schemas.openxmlformats.org/package/2006/metadata/core-properties' "/>
  </xpath>
</xpaths>
</file>

<file path=customXml/itemProps1.xml><?xml version="1.0" encoding="utf-8"?>
<ds:datastoreItem xmlns:ds="http://schemas.openxmlformats.org/officeDocument/2006/customXml" ds:itemID="{7260430A-6BFD-4FCC-BAB9-5EBF5B4E3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218050-1A72-442F-B707-633174AB0FCA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E28B18C1-36AE-4311-8657-987278DD8613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11287302-6445-4484-9B03-1A41962685F0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order (Blue Gradient design).dotx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order (Blue Gradient design)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order (Blue Gradient design)</dc:title>
  <dc:creator>Do</dc:creator>
  <cp:keywords/>
  <cp:lastModifiedBy>Do</cp:lastModifiedBy>
  <cp:revision>2</cp:revision>
  <cp:lastPrinted>2004-06-01T16:02:00Z</cp:lastPrinted>
  <dcterms:created xsi:type="dcterms:W3CDTF">2013-10-19T11:38:00Z</dcterms:created>
  <dcterms:modified xsi:type="dcterms:W3CDTF">2013-10-19T11:41:00Z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TC011294571033</vt:lpwstr>
  </property>
</Properties>
</file>